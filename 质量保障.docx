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32DD" w14:textId="77777777" w:rsidR="009024E6" w:rsidRPr="002F308E" w:rsidRDefault="009024E6">
      <w:pPr>
        <w:pStyle w:val="af9"/>
        <w:spacing w:before="0"/>
        <w:rPr>
          <w:sz w:val="28"/>
        </w:rPr>
      </w:pPr>
    </w:p>
    <w:p w14:paraId="5FE525A5" w14:textId="1F914EE6" w:rsidR="00E462EB" w:rsidRDefault="00F76F7F" w:rsidP="0001562D">
      <w:pPr>
        <w:pStyle w:val="afffff6"/>
      </w:pPr>
      <w:r>
        <w:rPr>
          <w:rFonts w:hint="eastAsia"/>
        </w:rPr>
        <w:t>电梯系统的需求文档</w:t>
      </w:r>
    </w:p>
    <w:p w14:paraId="42402577" w14:textId="39A988E2" w:rsidR="0001562D" w:rsidRDefault="00F76F7F" w:rsidP="0001562D">
      <w:pPr>
        <w:pStyle w:val="afffff8"/>
      </w:pPr>
      <w:r>
        <w:rPr>
          <w:rFonts w:hint="eastAsia"/>
        </w:rPr>
        <w:t>徐近伟，</w:t>
      </w:r>
      <w:r w:rsidR="0001562D">
        <w:rPr>
          <w:rFonts w:hint="eastAsia"/>
        </w:rPr>
        <w:t>杨焱景</w:t>
      </w:r>
      <w:r>
        <w:rPr>
          <w:rFonts w:hint="eastAsia"/>
        </w:rPr>
        <w:t>，</w:t>
      </w:r>
      <w:r w:rsidR="00E42220">
        <w:rPr>
          <w:rFonts w:hint="eastAsia"/>
        </w:rPr>
        <w:t>祁佳怡</w:t>
      </w:r>
    </w:p>
    <w:p w14:paraId="26902EB3" w14:textId="44E11540" w:rsidR="00F76F7F" w:rsidRDefault="00F76F7F" w:rsidP="00F76F7F">
      <w:pPr>
        <w:pStyle w:val="afffffa"/>
      </w:pPr>
      <w:r>
        <w:rPr>
          <w:rFonts w:hint="eastAsia"/>
        </w:rPr>
        <w:t xml:space="preserve">1. </w:t>
      </w:r>
      <w:r>
        <w:rPr>
          <w:rFonts w:hint="eastAsia"/>
        </w:rPr>
        <w:t>列出系统组成，定义失效严重级别，定义目标失效强度</w:t>
      </w:r>
    </w:p>
    <w:p w14:paraId="09F913F7" w14:textId="62FAE864" w:rsidR="00F76F7F" w:rsidRDefault="00F76F7F" w:rsidP="00F76F7F">
      <w:pPr>
        <w:pStyle w:val="afffffe"/>
      </w:pPr>
      <w:r>
        <w:rPr>
          <w:rFonts w:hint="eastAsia"/>
        </w:rPr>
        <w:t>系统组成</w:t>
      </w:r>
    </w:p>
    <w:p w14:paraId="4EB23625" w14:textId="1DF0C47E" w:rsidR="00F76F7F" w:rsidRDefault="00F76F7F" w:rsidP="00F76F7F">
      <w:pPr>
        <w:pStyle w:val="afffffc"/>
      </w:pPr>
      <w:r>
        <w:rPr>
          <w:rFonts w:hint="eastAsia"/>
        </w:rPr>
        <w:t>该系统主要包括</w:t>
      </w:r>
    </w:p>
    <w:p w14:paraId="060616FF" w14:textId="3B9A2B63" w:rsidR="00F76F7F" w:rsidRDefault="00F76F7F" w:rsidP="00F76F7F">
      <w:pPr>
        <w:pStyle w:val="afffffc"/>
        <w:numPr>
          <w:ilvl w:val="0"/>
          <w:numId w:val="22"/>
        </w:numPr>
        <w:ind w:left="567" w:firstLineChars="0" w:hanging="141"/>
      </w:pPr>
      <w:r w:rsidRPr="00F76F7F">
        <w:rPr>
          <w:rFonts w:hint="eastAsia"/>
          <w:b/>
          <w:bCs/>
        </w:rPr>
        <w:t>电梯控制器</w:t>
      </w:r>
      <w:r>
        <w:rPr>
          <w:rFonts w:hint="eastAsia"/>
        </w:rPr>
        <w:t>：主要负责控制电梯的运行，包括电梯的启动、停止、调速、转向、电梯门的开关等。</w:t>
      </w:r>
    </w:p>
    <w:p w14:paraId="2D48FE1B" w14:textId="247F37E1" w:rsidR="00F76F7F" w:rsidRPr="00F76F7F" w:rsidRDefault="00F76F7F" w:rsidP="00F76F7F">
      <w:pPr>
        <w:pStyle w:val="afffffc"/>
        <w:numPr>
          <w:ilvl w:val="0"/>
          <w:numId w:val="22"/>
        </w:numPr>
        <w:ind w:left="567" w:firstLineChars="0" w:hanging="141"/>
      </w:pPr>
      <w:r w:rsidRPr="00F76F7F">
        <w:rPr>
          <w:rFonts w:hint="eastAsia"/>
          <w:b/>
          <w:bCs/>
        </w:rPr>
        <w:t>电梯门控制器</w:t>
      </w:r>
      <w:r>
        <w:rPr>
          <w:rFonts w:hint="eastAsia"/>
        </w:rPr>
        <w:t>：主要负责控制电梯门的开关，包括电梯门的开门、关门、门锁、门锁解除等。</w:t>
      </w:r>
    </w:p>
    <w:p w14:paraId="655E9983" w14:textId="3F8F6E15" w:rsidR="00F76F7F" w:rsidRPr="00F76F7F" w:rsidRDefault="00F76F7F" w:rsidP="00F76F7F">
      <w:pPr>
        <w:pStyle w:val="afffffc"/>
        <w:numPr>
          <w:ilvl w:val="0"/>
          <w:numId w:val="22"/>
        </w:numPr>
        <w:ind w:left="567" w:firstLineChars="0" w:hanging="141"/>
      </w:pPr>
      <w:r w:rsidRPr="00F76F7F">
        <w:rPr>
          <w:rFonts w:hint="eastAsia"/>
          <w:b/>
          <w:bCs/>
        </w:rPr>
        <w:t>电梯按钮</w:t>
      </w:r>
      <w:r>
        <w:rPr>
          <w:rFonts w:hint="eastAsia"/>
        </w:rPr>
        <w:t>：包括在电梯内部和外部的按钮，用于乘客呼叫电梯或选择电梯所要到达的楼层。</w:t>
      </w:r>
    </w:p>
    <w:p w14:paraId="5DDA1875" w14:textId="7C7EF012" w:rsidR="00F76F7F" w:rsidRPr="00F76F7F" w:rsidRDefault="00F76F7F" w:rsidP="00F76F7F">
      <w:pPr>
        <w:pStyle w:val="afffffc"/>
        <w:numPr>
          <w:ilvl w:val="0"/>
          <w:numId w:val="22"/>
        </w:numPr>
        <w:ind w:left="567" w:firstLineChars="0" w:hanging="141"/>
      </w:pPr>
      <w:r w:rsidRPr="00F76F7F">
        <w:rPr>
          <w:rFonts w:hint="eastAsia"/>
          <w:b/>
          <w:bCs/>
        </w:rPr>
        <w:t>楼层指示器</w:t>
      </w:r>
      <w:r>
        <w:rPr>
          <w:rFonts w:hint="eastAsia"/>
        </w:rPr>
        <w:t>：用于显示当前电梯所在的楼层。</w:t>
      </w:r>
    </w:p>
    <w:p w14:paraId="17A3C59A" w14:textId="2CCCD794" w:rsidR="00F76F7F" w:rsidRPr="00F76F7F" w:rsidRDefault="00F76F7F" w:rsidP="00F76F7F">
      <w:pPr>
        <w:pStyle w:val="afffffc"/>
        <w:numPr>
          <w:ilvl w:val="0"/>
          <w:numId w:val="22"/>
        </w:numPr>
        <w:ind w:left="567" w:firstLineChars="0" w:hanging="141"/>
      </w:pPr>
      <w:r w:rsidRPr="00F76F7F">
        <w:rPr>
          <w:rFonts w:hint="eastAsia"/>
          <w:b/>
          <w:bCs/>
        </w:rPr>
        <w:t>电梯轿厢</w:t>
      </w:r>
      <w:r>
        <w:rPr>
          <w:rFonts w:hint="eastAsia"/>
        </w:rPr>
        <w:t>：用于运送乘客或物品。</w:t>
      </w:r>
    </w:p>
    <w:p w14:paraId="3DF70781" w14:textId="4977181D" w:rsidR="00F76F7F" w:rsidRPr="00F76F7F" w:rsidRDefault="00F76F7F" w:rsidP="00F76F7F">
      <w:pPr>
        <w:pStyle w:val="afffffc"/>
        <w:numPr>
          <w:ilvl w:val="0"/>
          <w:numId w:val="22"/>
        </w:numPr>
        <w:ind w:left="567" w:firstLineChars="0" w:hanging="141"/>
      </w:pPr>
      <w:r w:rsidRPr="00F76F7F">
        <w:rPr>
          <w:rFonts w:hint="eastAsia"/>
          <w:b/>
          <w:bCs/>
        </w:rPr>
        <w:t>卷扬机</w:t>
      </w:r>
      <w:r>
        <w:rPr>
          <w:rFonts w:hint="eastAsia"/>
        </w:rPr>
        <w:t>：主要用于升降电梯轿厢。</w:t>
      </w:r>
    </w:p>
    <w:p w14:paraId="7C870EA0" w14:textId="78E4F815" w:rsidR="00F76F7F" w:rsidRPr="00F76F7F" w:rsidRDefault="00F76F7F" w:rsidP="00F76F7F">
      <w:pPr>
        <w:pStyle w:val="afffffc"/>
        <w:numPr>
          <w:ilvl w:val="0"/>
          <w:numId w:val="22"/>
        </w:numPr>
        <w:ind w:left="567" w:firstLineChars="0" w:hanging="141"/>
      </w:pPr>
      <w:r w:rsidRPr="00F76F7F">
        <w:rPr>
          <w:rFonts w:hint="eastAsia"/>
          <w:b/>
          <w:bCs/>
        </w:rPr>
        <w:t>限速器</w:t>
      </w:r>
      <w:r>
        <w:rPr>
          <w:rFonts w:hint="eastAsia"/>
        </w:rPr>
        <w:t>：用于控制电梯的速度，避免电梯超速。</w:t>
      </w:r>
    </w:p>
    <w:p w14:paraId="641240AB" w14:textId="030E3EE2" w:rsidR="00F76F7F" w:rsidRPr="00F76F7F" w:rsidRDefault="00F76F7F" w:rsidP="00F76F7F">
      <w:pPr>
        <w:pStyle w:val="afffffc"/>
        <w:numPr>
          <w:ilvl w:val="0"/>
          <w:numId w:val="22"/>
        </w:numPr>
        <w:ind w:left="567" w:firstLineChars="0" w:hanging="141"/>
      </w:pPr>
      <w:r w:rsidRPr="00F76F7F">
        <w:rPr>
          <w:rFonts w:hint="eastAsia"/>
          <w:b/>
          <w:bCs/>
        </w:rPr>
        <w:t>安全钳</w:t>
      </w:r>
      <w:r>
        <w:rPr>
          <w:rFonts w:hint="eastAsia"/>
        </w:rPr>
        <w:t>：用于紧急制动电梯，避免电梯意外坠落。</w:t>
      </w:r>
    </w:p>
    <w:p w14:paraId="7DB25620" w14:textId="548F2450" w:rsidR="00F76F7F" w:rsidRPr="00F76F7F" w:rsidRDefault="00F76F7F" w:rsidP="00F76F7F">
      <w:pPr>
        <w:pStyle w:val="afffffc"/>
        <w:numPr>
          <w:ilvl w:val="0"/>
          <w:numId w:val="22"/>
        </w:numPr>
        <w:ind w:left="567" w:firstLineChars="0" w:hanging="141"/>
      </w:pPr>
      <w:r w:rsidRPr="00F76F7F">
        <w:rPr>
          <w:rFonts w:hint="eastAsia"/>
          <w:b/>
          <w:bCs/>
        </w:rPr>
        <w:t>电气控制柜</w:t>
      </w:r>
      <w:r>
        <w:rPr>
          <w:rFonts w:hint="eastAsia"/>
        </w:rPr>
        <w:t>：主要包括电气元器件、电线、开关等，用于控制电梯的电气系统。</w:t>
      </w:r>
    </w:p>
    <w:p w14:paraId="18714564" w14:textId="12710475" w:rsidR="00F76F7F" w:rsidRPr="00F76F7F" w:rsidRDefault="00F76F7F" w:rsidP="00F76F7F">
      <w:pPr>
        <w:pStyle w:val="afffffc"/>
        <w:numPr>
          <w:ilvl w:val="0"/>
          <w:numId w:val="22"/>
        </w:numPr>
        <w:ind w:left="567" w:firstLineChars="0" w:hanging="141"/>
      </w:pPr>
      <w:r w:rsidRPr="00F76F7F">
        <w:rPr>
          <w:rFonts w:hint="eastAsia"/>
          <w:b/>
          <w:bCs/>
        </w:rPr>
        <w:t>机房</w:t>
      </w:r>
      <w:r>
        <w:rPr>
          <w:rFonts w:hint="eastAsia"/>
        </w:rPr>
        <w:t>：用于放置电梯的控制设备和电气设备。</w:t>
      </w:r>
    </w:p>
    <w:p w14:paraId="5C568D88" w14:textId="14C4BC7F" w:rsidR="00F76F7F" w:rsidRPr="00F76F7F" w:rsidRDefault="00F76F7F" w:rsidP="00F76F7F">
      <w:pPr>
        <w:pStyle w:val="afffffc"/>
        <w:numPr>
          <w:ilvl w:val="0"/>
          <w:numId w:val="22"/>
        </w:numPr>
        <w:ind w:left="567" w:firstLineChars="0" w:hanging="141"/>
      </w:pPr>
      <w:r w:rsidRPr="00F76F7F">
        <w:rPr>
          <w:rFonts w:hint="eastAsia"/>
          <w:b/>
          <w:bCs/>
        </w:rPr>
        <w:t>电梯井道</w:t>
      </w:r>
      <w:r>
        <w:rPr>
          <w:rFonts w:hint="eastAsia"/>
        </w:rPr>
        <w:t>：用于安装电梯轿厢、卷扬机等电梯设备的垂直通道。</w:t>
      </w:r>
    </w:p>
    <w:p w14:paraId="00F2244B" w14:textId="5A800C42" w:rsidR="00F76F7F" w:rsidRPr="00F76F7F" w:rsidRDefault="00F76F7F" w:rsidP="00F76F7F">
      <w:pPr>
        <w:pStyle w:val="afffffc"/>
        <w:numPr>
          <w:ilvl w:val="0"/>
          <w:numId w:val="22"/>
        </w:numPr>
        <w:ind w:left="567" w:firstLineChars="0" w:hanging="141"/>
      </w:pPr>
      <w:r w:rsidRPr="00F76F7F">
        <w:rPr>
          <w:rFonts w:hint="eastAsia"/>
          <w:b/>
          <w:bCs/>
        </w:rPr>
        <w:t>电梯门</w:t>
      </w:r>
      <w:r>
        <w:rPr>
          <w:rFonts w:hint="eastAsia"/>
        </w:rPr>
        <w:t>：用于限制电梯轿厢进出口。</w:t>
      </w:r>
    </w:p>
    <w:p w14:paraId="698CD031" w14:textId="378D6CF3" w:rsidR="00F76F7F" w:rsidRDefault="00F76F7F" w:rsidP="00F76F7F">
      <w:pPr>
        <w:pStyle w:val="afffffc"/>
        <w:numPr>
          <w:ilvl w:val="0"/>
          <w:numId w:val="22"/>
        </w:numPr>
        <w:ind w:left="567" w:firstLineChars="0" w:hanging="141"/>
      </w:pPr>
      <w:r w:rsidRPr="00F76F7F">
        <w:rPr>
          <w:rFonts w:hint="eastAsia"/>
          <w:b/>
          <w:bCs/>
        </w:rPr>
        <w:t>安全装置</w:t>
      </w:r>
      <w:r>
        <w:rPr>
          <w:rFonts w:hint="eastAsia"/>
        </w:rPr>
        <w:t>：包括电梯门锁、限位开关、安全钳等，用于保证电梯运行过程中的安全性。</w:t>
      </w:r>
    </w:p>
    <w:p w14:paraId="4799666B" w14:textId="373C7CC2" w:rsidR="00F76F7F" w:rsidRDefault="00F76F7F" w:rsidP="00F76F7F">
      <w:pPr>
        <w:pStyle w:val="afffffe"/>
      </w:pPr>
      <w:r>
        <w:rPr>
          <w:rFonts w:hint="eastAsia"/>
        </w:rPr>
        <w:t>失效严重级别</w:t>
      </w:r>
    </w:p>
    <w:p w14:paraId="425569AF" w14:textId="4DEB78A5" w:rsidR="00F76F7F" w:rsidRPr="00F76F7F" w:rsidRDefault="00F76F7F" w:rsidP="00F76F7F">
      <w:pPr>
        <w:pStyle w:val="afffffc"/>
      </w:pPr>
      <w:r w:rsidRPr="00F76F7F">
        <w:rPr>
          <w:rFonts w:hint="eastAsia"/>
        </w:rPr>
        <w:t>系统失效的严重程度是指系统出现故障或失效时，对人身安全、财产安全、生产效率等方面的影响程度。针对电梯系统，以下是对系统失效严重程度的详细定义：</w:t>
      </w:r>
    </w:p>
    <w:p w14:paraId="3FC08BAA" w14:textId="5D803A3D" w:rsidR="00F76F7F" w:rsidRPr="00F76F7F" w:rsidRDefault="00F76F7F" w:rsidP="00F76F7F">
      <w:pPr>
        <w:pStyle w:val="afffffc"/>
        <w:numPr>
          <w:ilvl w:val="0"/>
          <w:numId w:val="24"/>
        </w:numPr>
        <w:ind w:left="567" w:firstLineChars="0" w:hanging="187"/>
      </w:pPr>
      <w:r w:rsidRPr="00F76F7F">
        <w:rPr>
          <w:rFonts w:hint="eastAsia"/>
          <w:b/>
          <w:bCs/>
        </w:rPr>
        <w:t>人身安全</w:t>
      </w:r>
      <w:r w:rsidRPr="00F76F7F">
        <w:rPr>
          <w:rFonts w:hint="eastAsia"/>
        </w:rPr>
        <w:t>：电梯系统失效可能导致人员被困、被伤害或生命危险。如果电梯系统失效对人身安全造成威胁，那么这种失效的严重程度</w:t>
      </w:r>
      <w:r w:rsidRPr="00F76F7F">
        <w:rPr>
          <w:rFonts w:hint="eastAsia"/>
          <w:b/>
          <w:bCs/>
        </w:rPr>
        <w:t>非常高</w:t>
      </w:r>
      <w:r w:rsidRPr="00F76F7F">
        <w:rPr>
          <w:rFonts w:hint="eastAsia"/>
        </w:rPr>
        <w:t>。</w:t>
      </w:r>
    </w:p>
    <w:p w14:paraId="0FA4667C" w14:textId="1B47305F" w:rsidR="00F76F7F" w:rsidRPr="00F76F7F" w:rsidRDefault="00F76F7F" w:rsidP="00F76F7F">
      <w:pPr>
        <w:pStyle w:val="afffffc"/>
        <w:numPr>
          <w:ilvl w:val="0"/>
          <w:numId w:val="24"/>
        </w:numPr>
        <w:ind w:left="567" w:firstLineChars="0" w:hanging="187"/>
      </w:pPr>
      <w:r w:rsidRPr="00F76F7F">
        <w:rPr>
          <w:rFonts w:hint="eastAsia"/>
          <w:b/>
          <w:bCs/>
        </w:rPr>
        <w:t>财产安全</w:t>
      </w:r>
      <w:r w:rsidRPr="00F76F7F">
        <w:rPr>
          <w:rFonts w:hint="eastAsia"/>
        </w:rPr>
        <w:t>：电梯系统失效可能导致电梯轿厢内的货物、设备等财产损坏。如果电梯系统失效对财产安全造成威胁，那么这种失效的严重程度</w:t>
      </w:r>
      <w:r w:rsidRPr="00F76F7F">
        <w:rPr>
          <w:rFonts w:hint="eastAsia"/>
          <w:b/>
          <w:bCs/>
        </w:rPr>
        <w:t>较高</w:t>
      </w:r>
      <w:r w:rsidRPr="00F76F7F">
        <w:rPr>
          <w:rFonts w:hint="eastAsia"/>
        </w:rPr>
        <w:t>。</w:t>
      </w:r>
    </w:p>
    <w:p w14:paraId="5D1712C3" w14:textId="151769CE" w:rsidR="00F76F7F" w:rsidRPr="00F76F7F" w:rsidRDefault="00F76F7F" w:rsidP="00F76F7F">
      <w:pPr>
        <w:pStyle w:val="afffffc"/>
        <w:numPr>
          <w:ilvl w:val="0"/>
          <w:numId w:val="24"/>
        </w:numPr>
        <w:ind w:left="567" w:firstLineChars="0" w:hanging="187"/>
      </w:pPr>
      <w:r w:rsidRPr="00F76F7F">
        <w:rPr>
          <w:rFonts w:hint="eastAsia"/>
          <w:b/>
          <w:bCs/>
        </w:rPr>
        <w:t>生产效率</w:t>
      </w:r>
      <w:r w:rsidRPr="00F76F7F">
        <w:rPr>
          <w:rFonts w:hint="eastAsia"/>
        </w:rPr>
        <w:t>：电梯系统失效可能导致乘客等待时间延长，影响生产、工作效率。如果电梯系统失效对生产效率造成较大影响，那么这种失效的严重程度较高。</w:t>
      </w:r>
    </w:p>
    <w:p w14:paraId="268AFA6A" w14:textId="74B4667F" w:rsidR="00F76F7F" w:rsidRDefault="00F76F7F" w:rsidP="00F76F7F">
      <w:pPr>
        <w:pStyle w:val="afffffc"/>
      </w:pPr>
      <w:r w:rsidRPr="00F76F7F">
        <w:rPr>
          <w:rFonts w:hint="eastAsia"/>
        </w:rPr>
        <w:t>综上所述，电梯系统失效的严重程度应该根据对人身安全、财产安全、生产效率等方面的影响程度进行评估</w:t>
      </w:r>
      <w:r>
        <w:rPr>
          <w:rFonts w:hint="eastAsia"/>
        </w:rPr>
        <w:t>以下设定一组失效强度定义</w:t>
      </w:r>
      <w:r w:rsidRPr="00F76F7F">
        <w:rPr>
          <w:rFonts w:hint="eastAsia"/>
        </w:rPr>
        <w:t>。</w:t>
      </w:r>
    </w:p>
    <w:p w14:paraId="27C361D2" w14:textId="1CD8BA1C" w:rsidR="00F76F7F" w:rsidRDefault="00F76F7F" w:rsidP="00F76F7F">
      <w:pPr>
        <w:pStyle w:val="afffffc"/>
      </w:pPr>
      <w:r>
        <w:rPr>
          <w:rFonts w:hint="eastAsia"/>
        </w:rPr>
        <w:t>S1</w:t>
      </w:r>
      <w:r>
        <w:rPr>
          <w:rFonts w:hint="eastAsia"/>
        </w:rPr>
        <w:t>：电梯系统失效对人身安全、财产安全和生产效率没有任何影响，仅有轻微的不便。</w:t>
      </w:r>
    </w:p>
    <w:p w14:paraId="62CF0881" w14:textId="416889DB" w:rsidR="00F76F7F" w:rsidRPr="00F76F7F" w:rsidRDefault="00F76F7F" w:rsidP="00F76F7F">
      <w:pPr>
        <w:pStyle w:val="afffffc"/>
      </w:pPr>
      <w:r>
        <w:rPr>
          <w:rFonts w:hint="eastAsia"/>
        </w:rPr>
        <w:t>S2</w:t>
      </w:r>
      <w:r>
        <w:rPr>
          <w:rFonts w:hint="eastAsia"/>
        </w:rPr>
        <w:t>：电梯系统失效对人身安全、财产安全和生产效率影响很小，但需要一定的时间和成本来解决。</w:t>
      </w:r>
    </w:p>
    <w:p w14:paraId="26CD9344" w14:textId="627D6D8C" w:rsidR="00F76F7F" w:rsidRDefault="00F76F7F" w:rsidP="00F76F7F">
      <w:pPr>
        <w:pStyle w:val="afffffc"/>
      </w:pPr>
      <w:r>
        <w:rPr>
          <w:rFonts w:hint="eastAsia"/>
        </w:rPr>
        <w:t>S3</w:t>
      </w:r>
      <w:r>
        <w:rPr>
          <w:rFonts w:hint="eastAsia"/>
        </w:rPr>
        <w:t>：电梯系统失效对人身安全、财产安全和生产效率造成一定的影响，需要采取一定的紧急措施来解决。</w:t>
      </w:r>
    </w:p>
    <w:p w14:paraId="43E6A177" w14:textId="00E08FA5" w:rsidR="00F76F7F" w:rsidRDefault="00F76F7F" w:rsidP="00F76F7F">
      <w:pPr>
        <w:pStyle w:val="afffffc"/>
      </w:pPr>
      <w:r>
        <w:rPr>
          <w:rFonts w:hint="eastAsia"/>
        </w:rPr>
        <w:t>S4</w:t>
      </w:r>
      <w:r>
        <w:rPr>
          <w:rFonts w:hint="eastAsia"/>
        </w:rPr>
        <w:t>：电梯系统失效对人身安全、财产安全和生产效率造成较大的影响，需要采取紧急措施并停用电梯系统。</w:t>
      </w:r>
    </w:p>
    <w:p w14:paraId="39AFE2BA" w14:textId="41F3631D" w:rsidR="00F76F7F" w:rsidRPr="00F76F7F" w:rsidRDefault="00F76F7F" w:rsidP="00F76F7F">
      <w:pPr>
        <w:pStyle w:val="afffffc"/>
      </w:pPr>
      <w:r>
        <w:rPr>
          <w:rFonts w:hint="eastAsia"/>
        </w:rPr>
        <w:t>S5</w:t>
      </w:r>
      <w:r>
        <w:rPr>
          <w:rFonts w:hint="eastAsia"/>
        </w:rPr>
        <w:t>：电梯系统失效对人身安全、财产安全和生产效率造成重大的影响，需要采取紧急措施并停用电梯系统，直到问题得到彻底解决。</w:t>
      </w:r>
    </w:p>
    <w:p w14:paraId="2B99C015" w14:textId="77777777" w:rsidR="00F76F7F" w:rsidRDefault="00F76F7F" w:rsidP="00F76F7F">
      <w:pPr>
        <w:pStyle w:val="afffffc"/>
      </w:pPr>
      <w:r>
        <w:rPr>
          <w:rFonts w:hint="eastAsia"/>
        </w:rPr>
        <w:t>S6</w:t>
      </w:r>
      <w:r>
        <w:rPr>
          <w:rFonts w:hint="eastAsia"/>
        </w:rPr>
        <w:t>：电梯系统失效造成人员受伤或轻微财产损失，但生产效率没有受到影响。</w:t>
      </w:r>
    </w:p>
    <w:p w14:paraId="746B8CC5" w14:textId="37E5C934" w:rsidR="00F76F7F" w:rsidRDefault="00F76F7F" w:rsidP="00F76F7F">
      <w:pPr>
        <w:pStyle w:val="afffffc"/>
      </w:pPr>
      <w:r>
        <w:rPr>
          <w:rFonts w:hint="eastAsia"/>
        </w:rPr>
        <w:t>S7</w:t>
      </w:r>
      <w:r>
        <w:rPr>
          <w:rFonts w:hint="eastAsia"/>
        </w:rPr>
        <w:t>：电梯系统失效造成人员受伤或较大财产损失，但生产效率没有受到影响。</w:t>
      </w:r>
    </w:p>
    <w:p w14:paraId="0836A1A3" w14:textId="54D62F6A" w:rsidR="00F76F7F" w:rsidRDefault="00F76F7F" w:rsidP="00F76F7F">
      <w:pPr>
        <w:pStyle w:val="afffffc"/>
      </w:pPr>
      <w:r>
        <w:rPr>
          <w:rFonts w:hint="eastAsia"/>
        </w:rPr>
        <w:lastRenderedPageBreak/>
        <w:t>S8</w:t>
      </w:r>
      <w:r>
        <w:rPr>
          <w:rFonts w:hint="eastAsia"/>
        </w:rPr>
        <w:t>：电梯系统失效造成人员受伤或重大财产损失，并对生产效率造成一定影响。</w:t>
      </w:r>
    </w:p>
    <w:p w14:paraId="5F621546" w14:textId="312E35E4" w:rsidR="00F76F7F" w:rsidRDefault="00F76F7F" w:rsidP="00F76F7F">
      <w:pPr>
        <w:pStyle w:val="afffffc"/>
      </w:pPr>
      <w:r>
        <w:rPr>
          <w:rFonts w:hint="eastAsia"/>
        </w:rPr>
        <w:t>S9</w:t>
      </w:r>
      <w:r>
        <w:rPr>
          <w:rFonts w:hint="eastAsia"/>
        </w:rPr>
        <w:t>：电梯系统失效造成人员生命危险或巨大财产损失，并对生产效率造成较大影响。</w:t>
      </w:r>
    </w:p>
    <w:p w14:paraId="47CD1D75" w14:textId="0564A59D" w:rsidR="00F76F7F" w:rsidRDefault="00F76F7F" w:rsidP="00F76F7F">
      <w:pPr>
        <w:pStyle w:val="afffffc"/>
      </w:pPr>
      <w:r>
        <w:rPr>
          <w:rFonts w:hint="eastAsia"/>
        </w:rPr>
        <w:t>S10</w:t>
      </w:r>
      <w:r>
        <w:rPr>
          <w:rFonts w:hint="eastAsia"/>
        </w:rPr>
        <w:t>：电梯系统失效造成人员死亡或巨大财产损失，并对生产效率造成重大影响。</w:t>
      </w:r>
    </w:p>
    <w:p w14:paraId="013223B9" w14:textId="333FCE69" w:rsidR="00F76F7F" w:rsidRDefault="00F76F7F" w:rsidP="00F76F7F">
      <w:pPr>
        <w:pStyle w:val="afffffe"/>
      </w:pPr>
      <w:r>
        <w:rPr>
          <w:rFonts w:hint="eastAsia"/>
        </w:rPr>
        <w:t>定义目标失效强度</w:t>
      </w:r>
    </w:p>
    <w:p w14:paraId="680E7956" w14:textId="586590D9" w:rsidR="00F76F7F" w:rsidRDefault="00F76F7F" w:rsidP="00F76F7F">
      <w:pPr>
        <w:pStyle w:val="afffffc"/>
      </w:pPr>
      <w:r>
        <w:rPr>
          <w:rFonts w:hint="eastAsia"/>
        </w:rPr>
        <w:t>目标失效强度（</w:t>
      </w:r>
      <w:r>
        <w:rPr>
          <w:rFonts w:hint="eastAsia"/>
        </w:rPr>
        <w:t>Target Failure Intensity</w:t>
      </w:r>
      <w:r>
        <w:rPr>
          <w:rFonts w:hint="eastAsia"/>
        </w:rPr>
        <w:t>，</w:t>
      </w:r>
      <w:r>
        <w:rPr>
          <w:rFonts w:hint="eastAsia"/>
        </w:rPr>
        <w:t>TFI</w:t>
      </w:r>
      <w:r>
        <w:rPr>
          <w:rFonts w:hint="eastAsia"/>
        </w:rPr>
        <w:t>）是指在给定的使用时间内，系统或设备发生失效的概率或频率。</w:t>
      </w:r>
      <w:r>
        <w:rPr>
          <w:rFonts w:hint="eastAsia"/>
        </w:rPr>
        <w:t>TFI</w:t>
      </w:r>
      <w:r>
        <w:rPr>
          <w:rFonts w:hint="eastAsia"/>
        </w:rPr>
        <w:t>通常是在设计或评估系统或设备可靠性时使用的一个指标，它可以帮助工程师评估系统或设备的可靠性，并决定是否需要采取措施来降低失效概率或频率。</w:t>
      </w:r>
    </w:p>
    <w:p w14:paraId="729659DB" w14:textId="4B72C06E" w:rsidR="00F76F7F" w:rsidRPr="00F76F7F" w:rsidRDefault="00F76F7F" w:rsidP="00F76F7F">
      <w:pPr>
        <w:pStyle w:val="afffffc"/>
      </w:pPr>
      <w:r>
        <w:rPr>
          <w:rFonts w:hint="eastAsia"/>
        </w:rPr>
        <w:t>TFI</w:t>
      </w:r>
      <w:r>
        <w:rPr>
          <w:rFonts w:hint="eastAsia"/>
        </w:rPr>
        <w:t>可以用以下公式来计算：</w:t>
      </w:r>
    </w:p>
    <w:p w14:paraId="2220AC02" w14:textId="0C4D0F82" w:rsidR="00F76F7F" w:rsidRPr="00F76F7F" w:rsidRDefault="00F76F7F" w:rsidP="00F76F7F">
      <w:pPr>
        <w:pStyle w:val="afffffc"/>
        <w:jc w:val="center"/>
      </w:pPr>
      <w:r>
        <w:rPr>
          <w:rFonts w:hint="eastAsia"/>
        </w:rPr>
        <w:t>TFI = (</w:t>
      </w:r>
      <w:r>
        <w:rPr>
          <w:rFonts w:hint="eastAsia"/>
        </w:rPr>
        <w:t>失效数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使用时间</w:t>
      </w:r>
      <w:r>
        <w:rPr>
          <w:rFonts w:hint="eastAsia"/>
        </w:rPr>
        <w:t xml:space="preserve">)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失效模式数</w:t>
      </w:r>
    </w:p>
    <w:p w14:paraId="1B6DC8B2" w14:textId="0358B603" w:rsidR="00F76F7F" w:rsidRDefault="00F76F7F" w:rsidP="00F76F7F">
      <w:pPr>
        <w:pStyle w:val="afffffc"/>
      </w:pPr>
      <w:r>
        <w:rPr>
          <w:rFonts w:hint="eastAsia"/>
        </w:rPr>
        <w:t>其中，失效数是指在给定的使用时间内发生的失效事件数量，失效模式数是指系统或设备可能发生的失效模式数量。</w:t>
      </w:r>
    </w:p>
    <w:p w14:paraId="1CBAAF86" w14:textId="657D8030" w:rsidR="00B33624" w:rsidRDefault="00B33624" w:rsidP="00B33624">
      <w:pPr>
        <w:pStyle w:val="afffffc"/>
      </w:pPr>
      <w:r>
        <w:rPr>
          <w:rFonts w:hint="eastAsia"/>
        </w:rPr>
        <w:t>对于电梯系统，可以根据实际情况制定目标失效强度，例如：</w:t>
      </w:r>
    </w:p>
    <w:p w14:paraId="4632A20C" w14:textId="021AC463" w:rsidR="00B33624" w:rsidRDefault="00B33624" w:rsidP="00B33624">
      <w:pPr>
        <w:pStyle w:val="afffffc"/>
      </w:pPr>
      <w:r>
        <w:rPr>
          <w:rFonts w:hint="eastAsia"/>
        </w:rPr>
        <w:t>目标失效强度为每年不超过</w:t>
      </w:r>
      <w:r>
        <w:rPr>
          <w:rFonts w:hint="eastAsia"/>
        </w:rPr>
        <w:t>1</w:t>
      </w:r>
      <w:r>
        <w:rPr>
          <w:rFonts w:hint="eastAsia"/>
        </w:rPr>
        <w:t>次失效事件，以确保电梯系统的稳定运行和安全性。即</w:t>
      </w:r>
      <w:r>
        <w:rPr>
          <w:rFonts w:hint="eastAsia"/>
        </w:rPr>
        <w:t>TFI</w:t>
      </w:r>
      <w:r>
        <w:t>=1</w:t>
      </w:r>
      <w:r>
        <w:rPr>
          <w:rFonts w:hint="eastAsia"/>
        </w:rPr>
        <w:t>失效</w:t>
      </w:r>
      <w:r>
        <w:rPr>
          <w:rFonts w:hint="eastAsia"/>
        </w:rPr>
        <w:t>/</w:t>
      </w:r>
      <w:r>
        <w:rPr>
          <w:rFonts w:hint="eastAsia"/>
        </w:rPr>
        <w:t>年</w:t>
      </w:r>
    </w:p>
    <w:p w14:paraId="46F5FBD2" w14:textId="694F5F8C" w:rsidR="00B33624" w:rsidRDefault="00B33624" w:rsidP="00B33624">
      <w:pPr>
        <w:pStyle w:val="afffffc"/>
      </w:pPr>
    </w:p>
    <w:p w14:paraId="045C6186" w14:textId="2419436D" w:rsidR="00F76F7F" w:rsidRDefault="00F76F7F" w:rsidP="00F76F7F">
      <w:pPr>
        <w:pStyle w:val="afffffa"/>
      </w:pPr>
      <w:r>
        <w:rPr>
          <w:rFonts w:hint="eastAsia"/>
        </w:rPr>
        <w:t xml:space="preserve">2. </w:t>
      </w:r>
      <w:r>
        <w:rPr>
          <w:rFonts w:hint="eastAsia"/>
        </w:rPr>
        <w:t>选择适用的可靠性增长模型，简述原因</w:t>
      </w:r>
      <w:r w:rsidR="00B33624">
        <w:rPr>
          <w:rFonts w:hint="eastAsia"/>
        </w:rPr>
        <w:t>、</w:t>
      </w:r>
    </w:p>
    <w:p w14:paraId="10EADF3D" w14:textId="7445DAA5" w:rsidR="00B33624" w:rsidRDefault="00B33624" w:rsidP="00B33624">
      <w:pPr>
        <w:pStyle w:val="afffffc"/>
      </w:pPr>
      <w:r>
        <w:rPr>
          <w:rFonts w:hint="eastAsia"/>
        </w:rPr>
        <w:t>对于电梯系统可靠性增长模型，本文选择</w:t>
      </w:r>
      <w:r>
        <w:rPr>
          <w:rFonts w:hint="eastAsia"/>
        </w:rPr>
        <w:t>Weibull</w:t>
      </w:r>
      <w:r>
        <w:rPr>
          <w:rFonts w:hint="eastAsia"/>
        </w:rPr>
        <w:t>分布模型作为可靠性增长模型的原因主要有以下几点：</w:t>
      </w:r>
    </w:p>
    <w:p w14:paraId="2C108B76" w14:textId="36E1F3F0" w:rsidR="00B33624" w:rsidRDefault="00B33624" w:rsidP="00B33624">
      <w:pPr>
        <w:pStyle w:val="afffffc"/>
        <w:numPr>
          <w:ilvl w:val="0"/>
          <w:numId w:val="25"/>
        </w:numPr>
        <w:ind w:left="567" w:firstLineChars="0" w:hanging="141"/>
      </w:pPr>
      <w:r w:rsidRPr="00B33624">
        <w:rPr>
          <w:rFonts w:hint="eastAsia"/>
          <w:b/>
          <w:bCs/>
        </w:rPr>
        <w:t>能够反映失效率的变化特性</w:t>
      </w:r>
      <w:r>
        <w:rPr>
          <w:rFonts w:hint="eastAsia"/>
        </w:rPr>
        <w:t>：</w:t>
      </w:r>
      <w:r>
        <w:rPr>
          <w:rFonts w:hint="eastAsia"/>
        </w:rPr>
        <w:t>Weibull</w:t>
      </w:r>
      <w:r>
        <w:rPr>
          <w:rFonts w:hint="eastAsia"/>
        </w:rPr>
        <w:t>分布模型是一种常用的可靠性增长模型，其可以反映电梯系统的失效率在时间上的变化特性。在电梯使用的不同阶段，由于环境、负荷、振动等因素的影响，电梯系统的失效率可能会发生变化。</w:t>
      </w:r>
      <w:r>
        <w:rPr>
          <w:rFonts w:hint="eastAsia"/>
        </w:rPr>
        <w:t>Weibull</w:t>
      </w:r>
      <w:r>
        <w:rPr>
          <w:rFonts w:hint="eastAsia"/>
        </w:rPr>
        <w:t>分布模型可以通过拟合失效数据，反映这种失效率的变化特性，从而更加准确地评估电梯系统的可靠性水平。</w:t>
      </w:r>
    </w:p>
    <w:p w14:paraId="7EAA4359" w14:textId="15580BBE" w:rsidR="00B33624" w:rsidRDefault="00B33624" w:rsidP="00B33624">
      <w:pPr>
        <w:pStyle w:val="afffffc"/>
        <w:numPr>
          <w:ilvl w:val="0"/>
          <w:numId w:val="25"/>
        </w:numPr>
        <w:ind w:left="567" w:firstLineChars="0" w:hanging="141"/>
      </w:pPr>
      <w:r w:rsidRPr="00B33624">
        <w:rPr>
          <w:rFonts w:hint="eastAsia"/>
          <w:b/>
          <w:bCs/>
        </w:rPr>
        <w:t>适用性广泛</w:t>
      </w:r>
      <w:r>
        <w:rPr>
          <w:rFonts w:hint="eastAsia"/>
        </w:rPr>
        <w:t>：</w:t>
      </w:r>
      <w:r>
        <w:rPr>
          <w:rFonts w:hint="eastAsia"/>
        </w:rPr>
        <w:t>Weibull</w:t>
      </w:r>
      <w:r>
        <w:rPr>
          <w:rFonts w:hint="eastAsia"/>
        </w:rPr>
        <w:t>分布模型适用于多种失效模式和失效机理的电梯系统，可以对不同类型的失效数据进行拟合和分析。这种模型的具体形式可以根据电梯系统的失效数据，进行参数估计和拟合，从而得到失效率曲线和可靠性水平。</w:t>
      </w:r>
    </w:p>
    <w:p w14:paraId="02767D1B" w14:textId="6DC72B6C" w:rsidR="00B33624" w:rsidRDefault="00B33624" w:rsidP="00B33624">
      <w:pPr>
        <w:pStyle w:val="afffffc"/>
        <w:numPr>
          <w:ilvl w:val="0"/>
          <w:numId w:val="25"/>
        </w:numPr>
        <w:ind w:left="567" w:firstLineChars="0" w:hanging="141"/>
      </w:pPr>
      <w:r>
        <w:rPr>
          <w:rFonts w:hint="eastAsia"/>
        </w:rPr>
        <w:t>数学计算较为简单：</w:t>
      </w:r>
      <w:r>
        <w:rPr>
          <w:rFonts w:hint="eastAsia"/>
        </w:rPr>
        <w:t>Weibull</w:t>
      </w:r>
      <w:r>
        <w:rPr>
          <w:rFonts w:hint="eastAsia"/>
        </w:rPr>
        <w:t>分布模型的数学计算相对简单，可以通过常见的统计软件进行计算和分析，方便使用。同时，该模型也有一些常用的可靠性增长指标，如可靠度增长率、失效率曲线斜率等，可以直观地反映电梯系统的可靠性增长情况。</w:t>
      </w:r>
    </w:p>
    <w:p w14:paraId="1A5C58BD" w14:textId="6E8537A3" w:rsidR="00B33624" w:rsidRDefault="00B33624" w:rsidP="00B33624">
      <w:pPr>
        <w:pStyle w:val="afffffc"/>
        <w:numPr>
          <w:ilvl w:val="0"/>
          <w:numId w:val="25"/>
        </w:numPr>
        <w:ind w:left="567" w:firstLineChars="0" w:hanging="141"/>
      </w:pPr>
      <w:r>
        <w:rPr>
          <w:rFonts w:hint="eastAsia"/>
        </w:rPr>
        <w:t>研究成熟：</w:t>
      </w:r>
      <w:r>
        <w:rPr>
          <w:rFonts w:hint="eastAsia"/>
        </w:rPr>
        <w:t>Weibull</w:t>
      </w:r>
      <w:r>
        <w:rPr>
          <w:rFonts w:hint="eastAsia"/>
        </w:rPr>
        <w:t>分布模型在可靠性工程领域的应用较为广泛，相关理论和方法也比较成熟。因此，选择</w:t>
      </w:r>
      <w:r>
        <w:rPr>
          <w:rFonts w:hint="eastAsia"/>
        </w:rPr>
        <w:t>Weibull</w:t>
      </w:r>
      <w:r>
        <w:rPr>
          <w:rFonts w:hint="eastAsia"/>
        </w:rPr>
        <w:t>分布模型作为可靠性增长模型，可以借鉴前人的研究成果和经验，提高研究效率和准确性。</w:t>
      </w:r>
    </w:p>
    <w:p w14:paraId="07B45CBB" w14:textId="5A174B90" w:rsidR="00786022" w:rsidRDefault="00786022" w:rsidP="00B33624">
      <w:pPr>
        <w:pStyle w:val="afffffc"/>
        <w:numPr>
          <w:ilvl w:val="0"/>
          <w:numId w:val="25"/>
        </w:numPr>
        <w:ind w:left="567" w:firstLineChars="0" w:hanging="141"/>
      </w:pPr>
      <w:r w:rsidRPr="00786022">
        <w:rPr>
          <w:rFonts w:hint="eastAsia"/>
          <w:b/>
          <w:bCs/>
        </w:rPr>
        <w:t>介于</w:t>
      </w:r>
      <w:r w:rsidRPr="00786022">
        <w:rPr>
          <w:rFonts w:hint="eastAsia"/>
          <w:b/>
          <w:bCs/>
        </w:rPr>
        <w:t>BE</w:t>
      </w:r>
      <w:r w:rsidRPr="00786022">
        <w:rPr>
          <w:rFonts w:hint="eastAsia"/>
          <w:b/>
          <w:bCs/>
        </w:rPr>
        <w:t>和</w:t>
      </w:r>
      <w:r w:rsidRPr="00786022">
        <w:rPr>
          <w:rFonts w:hint="eastAsia"/>
          <w:b/>
          <w:bCs/>
        </w:rPr>
        <w:t>LP</w:t>
      </w:r>
      <w:r w:rsidRPr="00786022">
        <w:rPr>
          <w:rFonts w:hint="eastAsia"/>
          <w:b/>
          <w:bCs/>
        </w:rPr>
        <w:t>两个可靠性增长模型之间</w:t>
      </w:r>
      <w:r>
        <w:rPr>
          <w:rFonts w:hint="eastAsia"/>
        </w:rPr>
        <w:t>，综合了二者的优点，避免了缺点</w:t>
      </w:r>
    </w:p>
    <w:p w14:paraId="6715F2A5" w14:textId="514C54F8" w:rsidR="00F76F7F" w:rsidRDefault="00B33624" w:rsidP="00457FD7">
      <w:pPr>
        <w:pStyle w:val="afffffc"/>
      </w:pPr>
      <w:r>
        <w:rPr>
          <w:rFonts w:hint="eastAsia"/>
        </w:rPr>
        <w:t>综合来看，</w:t>
      </w:r>
      <w:r>
        <w:rPr>
          <w:rFonts w:hint="eastAsia"/>
        </w:rPr>
        <w:t>Weibull</w:t>
      </w:r>
      <w:r>
        <w:rPr>
          <w:rFonts w:hint="eastAsia"/>
        </w:rPr>
        <w:t>分布模型是一种常用的可靠性增长模型，具有适用性广泛、能够反映失效率变化特性、数学计算简单、研究成熟等优点，因此在评估电梯系统的可靠性增长时，选择</w:t>
      </w:r>
      <w:r>
        <w:rPr>
          <w:rFonts w:hint="eastAsia"/>
        </w:rPr>
        <w:t>Weibull</w:t>
      </w:r>
      <w:r>
        <w:rPr>
          <w:rFonts w:hint="eastAsia"/>
        </w:rPr>
        <w:t>分布模型是一种较为合理的选择。</w:t>
      </w:r>
    </w:p>
    <w:p w14:paraId="500AA125" w14:textId="78649498" w:rsidR="00F76F7F" w:rsidRDefault="00F76F7F" w:rsidP="00F76F7F">
      <w:pPr>
        <w:pStyle w:val="afffffa"/>
      </w:pPr>
      <w:r>
        <w:rPr>
          <w:rFonts w:hint="eastAsia"/>
        </w:rPr>
        <w:t xml:space="preserve">3. </w:t>
      </w:r>
      <w:r>
        <w:rPr>
          <w:rFonts w:hint="eastAsia"/>
        </w:rPr>
        <w:t>选择系统容错技术，设计容错设施</w:t>
      </w:r>
    </w:p>
    <w:p w14:paraId="6D6151FC" w14:textId="448DD22D" w:rsidR="00457FD7" w:rsidRDefault="00457FD7" w:rsidP="00457FD7">
      <w:pPr>
        <w:pStyle w:val="afffffc"/>
      </w:pPr>
      <w:r>
        <w:rPr>
          <w:rFonts w:hint="eastAsia"/>
        </w:rPr>
        <w:t>针对以上系统，选择系统容错技术是非常重要的一步，以确保系统的可靠性和稳定性。系统容错技术可以在系统遭受到意外故障或异常情况时，保证系统能够继续正常运行或快速恢复，以避免严重的后果和损失。</w:t>
      </w:r>
    </w:p>
    <w:p w14:paraId="2E12AF76" w14:textId="4084A197" w:rsidR="00457FD7" w:rsidRPr="00457FD7" w:rsidRDefault="00457FD7" w:rsidP="00457FD7">
      <w:pPr>
        <w:pStyle w:val="afffffc"/>
      </w:pPr>
      <w:r>
        <w:rPr>
          <w:rFonts w:hint="eastAsia"/>
        </w:rPr>
        <w:t>在电梯系统中，我们设计以下三种容错技术，和对应的容错设置：</w:t>
      </w:r>
    </w:p>
    <w:p w14:paraId="05C0E6C4" w14:textId="52ED47AD" w:rsidR="00457FD7" w:rsidRDefault="00457FD7" w:rsidP="00457FD7">
      <w:pPr>
        <w:pStyle w:val="afffffc"/>
        <w:numPr>
          <w:ilvl w:val="0"/>
          <w:numId w:val="26"/>
        </w:numPr>
        <w:ind w:left="567" w:firstLineChars="0" w:hanging="141"/>
      </w:pPr>
      <w:r>
        <w:rPr>
          <w:rFonts w:hint="eastAsia"/>
        </w:rPr>
        <w:t>冗余设计：冗余设计是指在电梯系统的关键部位或关键元件中增加冗余备件，以提高系统的可靠性和容错能力。例如，在电梯控制系统中，可以采用</w:t>
      </w:r>
      <w:r w:rsidRPr="00457FD7">
        <w:rPr>
          <w:rFonts w:hint="eastAsia"/>
          <w:b/>
          <w:bCs/>
        </w:rPr>
        <w:t>双机热准备或双机冷准备</w:t>
      </w:r>
      <w:r>
        <w:rPr>
          <w:rFonts w:hint="eastAsia"/>
        </w:rPr>
        <w:t>等冗余设计方案，以保</w:t>
      </w:r>
      <w:r>
        <w:rPr>
          <w:rFonts w:hint="eastAsia"/>
        </w:rPr>
        <w:lastRenderedPageBreak/>
        <w:t>证在主控制器故障时，备控制器能够自动接管并继续控制电梯的运行。</w:t>
      </w:r>
    </w:p>
    <w:p w14:paraId="41D0D433" w14:textId="2652A5F8" w:rsidR="00457FD7" w:rsidRDefault="00457FD7" w:rsidP="00457FD7">
      <w:pPr>
        <w:pStyle w:val="afffffc"/>
        <w:numPr>
          <w:ilvl w:val="0"/>
          <w:numId w:val="26"/>
        </w:numPr>
        <w:ind w:left="567" w:firstLineChars="0" w:hanging="141"/>
      </w:pPr>
      <w:r>
        <w:rPr>
          <w:rFonts w:hint="eastAsia"/>
        </w:rPr>
        <w:t>自适应控制：自适应控制是指电梯系统能够根据实际运行情况，</w:t>
      </w:r>
      <w:r w:rsidRPr="00457FD7">
        <w:rPr>
          <w:rFonts w:hint="eastAsia"/>
          <w:b/>
          <w:bCs/>
        </w:rPr>
        <w:t>自动调整控制参数和运行模式</w:t>
      </w:r>
      <w:r>
        <w:rPr>
          <w:rFonts w:hint="eastAsia"/>
        </w:rPr>
        <w:t>，以适应不同的负荷和环境条件。例如，在高峰期或非高峰期，电梯系统可以自动调整运行速度和电梯停靠楼层等参数，以提高系统的运行效率和容错能力。</w:t>
      </w:r>
    </w:p>
    <w:p w14:paraId="027BB929" w14:textId="2D5DA437" w:rsidR="00457FD7" w:rsidRDefault="00457FD7" w:rsidP="00457FD7">
      <w:pPr>
        <w:pStyle w:val="afffffc"/>
        <w:numPr>
          <w:ilvl w:val="0"/>
          <w:numId w:val="26"/>
        </w:numPr>
        <w:ind w:left="567" w:firstLineChars="0" w:hanging="141"/>
      </w:pPr>
      <w:r>
        <w:rPr>
          <w:rFonts w:hint="eastAsia"/>
        </w:rPr>
        <w:t>故障检测与诊断：故障检测与诊断是指电梯系统能够自动检测和诊断故障，并给出相应的报警提示和处理建议。例如，在电梯系统中，可以设置各种</w:t>
      </w:r>
      <w:r w:rsidRPr="00457FD7">
        <w:rPr>
          <w:rFonts w:hint="eastAsia"/>
          <w:b/>
          <w:bCs/>
        </w:rPr>
        <w:t>传感器和监测装置</w:t>
      </w:r>
      <w:r>
        <w:rPr>
          <w:rFonts w:hint="eastAsia"/>
        </w:rPr>
        <w:t>，对电梯的运行状态和性能进行监测和检测，一旦出现异常情况，系统就会自动发出</w:t>
      </w:r>
      <w:r w:rsidRPr="00457FD7">
        <w:rPr>
          <w:rFonts w:hint="eastAsia"/>
          <w:b/>
          <w:bCs/>
        </w:rPr>
        <w:t>警报</w:t>
      </w:r>
      <w:r>
        <w:rPr>
          <w:rFonts w:hint="eastAsia"/>
        </w:rPr>
        <w:t>并采取相应的措施。</w:t>
      </w:r>
    </w:p>
    <w:p w14:paraId="42D4F649" w14:textId="5E0FCFDD" w:rsidR="00F76F7F" w:rsidRDefault="00F76F7F" w:rsidP="00F76F7F">
      <w:pPr>
        <w:pStyle w:val="afffffa"/>
      </w:pPr>
      <w:r>
        <w:rPr>
          <w:rFonts w:hint="eastAsia"/>
        </w:rPr>
        <w:t xml:space="preserve">4. </w:t>
      </w:r>
      <w:r>
        <w:rPr>
          <w:rFonts w:hint="eastAsia"/>
        </w:rPr>
        <w:t>定义系统的操作模式和各个模式下的操作剖面</w:t>
      </w:r>
    </w:p>
    <w:p w14:paraId="47EA95C8" w14:textId="00694DAB" w:rsidR="00457FD7" w:rsidRPr="00457FD7" w:rsidRDefault="00457FD7" w:rsidP="00457FD7">
      <w:pPr>
        <w:pStyle w:val="afffffc"/>
      </w:pPr>
      <w:r>
        <w:rPr>
          <w:rFonts w:hint="eastAsia"/>
        </w:rPr>
        <w:t>根据题目描述，本文定义电梯系统的操作模式和各个模式下的操作剖面如下：</w:t>
      </w:r>
    </w:p>
    <w:p w14:paraId="24835DE9" w14:textId="62D54CD2" w:rsidR="00457FD7" w:rsidRDefault="00457FD7" w:rsidP="00457FD7">
      <w:pPr>
        <w:pStyle w:val="afffffc"/>
        <w:numPr>
          <w:ilvl w:val="0"/>
          <w:numId w:val="27"/>
        </w:numPr>
        <w:ind w:left="426" w:firstLineChars="0" w:firstLine="0"/>
      </w:pPr>
      <w:r w:rsidRPr="00457FD7">
        <w:rPr>
          <w:rFonts w:hint="eastAsia"/>
          <w:b/>
          <w:bCs/>
        </w:rPr>
        <w:t>自动模式</w:t>
      </w:r>
      <w:r>
        <w:rPr>
          <w:rFonts w:hint="eastAsia"/>
        </w:rPr>
        <w:t>：在自动模式下，电梯系统将自动控制电梯的运行，根据乘客的需求和电梯的运行状态，自动选择最优的运行方案。在这种模式下，乘客只需要按下所需的楼层按钮，电梯系统就会自动选择最优的电梯，并将乘客送到所需的楼层。操作剖面包括：按下所需的楼层按钮，等待电梯到达，进入电梯，选择目标楼层，等待电梯到达目标楼层，离开电梯。</w:t>
      </w:r>
    </w:p>
    <w:p w14:paraId="1787B776" w14:textId="2BF0FADE" w:rsidR="00457FD7" w:rsidRDefault="00457FD7" w:rsidP="00457FD7">
      <w:pPr>
        <w:pStyle w:val="afffffc"/>
        <w:numPr>
          <w:ilvl w:val="0"/>
          <w:numId w:val="27"/>
        </w:numPr>
        <w:ind w:left="426" w:firstLineChars="0" w:firstLine="0"/>
      </w:pPr>
      <w:r w:rsidRPr="00457FD7">
        <w:rPr>
          <w:rFonts w:hint="eastAsia"/>
          <w:b/>
          <w:bCs/>
        </w:rPr>
        <w:t>手动模式</w:t>
      </w:r>
      <w:r>
        <w:rPr>
          <w:rFonts w:hint="eastAsia"/>
        </w:rPr>
        <w:t>：在手动模式下，电梯系统将停止自动控制电梯的运行，乘客需要手动操作电梯的运行。在这种模式下，乘客需要使用手动控制器或操作面板，手动选择电梯的运行方向和目标楼层。操作剖面包括：使用手动控制器或操作面板，选择电梯的运行方向和目标楼层，等待电梯到达，进入电梯，等待电梯到达目标楼层，离开电梯。</w:t>
      </w:r>
    </w:p>
    <w:p w14:paraId="2DFFD7A2" w14:textId="229B57B9" w:rsidR="00457FD7" w:rsidRDefault="00457FD7" w:rsidP="00457FD7">
      <w:pPr>
        <w:pStyle w:val="afffffc"/>
        <w:numPr>
          <w:ilvl w:val="0"/>
          <w:numId w:val="27"/>
        </w:numPr>
        <w:ind w:left="426" w:firstLineChars="0" w:firstLine="0"/>
      </w:pPr>
      <w:r w:rsidRPr="00457FD7">
        <w:rPr>
          <w:rFonts w:hint="eastAsia"/>
          <w:b/>
          <w:bCs/>
        </w:rPr>
        <w:t>紧急模式</w:t>
      </w:r>
      <w:r>
        <w:rPr>
          <w:rFonts w:hint="eastAsia"/>
        </w:rPr>
        <w:t>：在紧急模式下，电梯系统将立即停止运行，并采取相应的措施，以应对紧急情况。在这种模式下，乘客需要按下紧急按钮或使用手动控制器，触发紧急停止和救援程序。操作剖面包括：按下紧急按钮或使用手动控制器，触发紧急停止和救援程序，等待救援人员到达并采取相应的措施。</w:t>
      </w:r>
    </w:p>
    <w:p w14:paraId="7EF9334B" w14:textId="2BCA3C2D" w:rsidR="00F76F7F" w:rsidRDefault="00457FD7" w:rsidP="00E633DF">
      <w:pPr>
        <w:pStyle w:val="afffffc"/>
      </w:pPr>
      <w:r>
        <w:rPr>
          <w:rFonts w:hint="eastAsia"/>
        </w:rPr>
        <w:t>不同的操作模式适用于不同的情况和需求，乘客需要根据实际情况选择相应的操作模式，以保障电梯系统的安全和稳定运行</w:t>
      </w:r>
    </w:p>
    <w:p w14:paraId="3931D036" w14:textId="6B0E59C6" w:rsidR="00F76F7F" w:rsidRDefault="00F76F7F" w:rsidP="00F76F7F">
      <w:pPr>
        <w:pStyle w:val="afffffa"/>
      </w:pPr>
      <w:r>
        <w:rPr>
          <w:rFonts w:hint="eastAsia"/>
        </w:rPr>
        <w:t xml:space="preserve">5. </w:t>
      </w:r>
      <w:r>
        <w:rPr>
          <w:rFonts w:hint="eastAsia"/>
        </w:rPr>
        <w:t>给出测试用例数量分配方案，定义系统的测试剖面</w:t>
      </w:r>
    </w:p>
    <w:p w14:paraId="1EE73A95" w14:textId="405DFFB6" w:rsidR="00E633DF" w:rsidRDefault="00E633DF" w:rsidP="00381A0E">
      <w:pPr>
        <w:pStyle w:val="afffffc"/>
        <w:numPr>
          <w:ilvl w:val="0"/>
          <w:numId w:val="30"/>
        </w:numPr>
        <w:ind w:firstLineChars="0"/>
      </w:pPr>
      <w:r>
        <w:rPr>
          <w:rFonts w:hint="eastAsia"/>
        </w:rPr>
        <w:t>针对电梯系统，可以根据系统的功能和需求，制定以下测试用例数量分配方案：</w:t>
      </w:r>
    </w:p>
    <w:p w14:paraId="6CE3B756" w14:textId="4AF71B73" w:rsidR="00E633DF" w:rsidRDefault="00E633DF" w:rsidP="00E633DF">
      <w:pPr>
        <w:pStyle w:val="afffffc"/>
        <w:numPr>
          <w:ilvl w:val="0"/>
          <w:numId w:val="28"/>
        </w:numPr>
        <w:ind w:left="851" w:firstLineChars="0"/>
      </w:pPr>
      <w:r w:rsidRPr="00E633DF">
        <w:rPr>
          <w:rFonts w:hint="eastAsia"/>
          <w:b/>
          <w:bCs/>
        </w:rPr>
        <w:t>自动模式</w:t>
      </w:r>
      <w:r>
        <w:rPr>
          <w:rFonts w:hint="eastAsia"/>
        </w:rPr>
        <w:t>测试用例：在自动模式下，需要测试电梯系统自动寻找最优运行方案的能力，以及按照乘客需求正确运行的能力。可以设置至少</w:t>
      </w:r>
      <w:r>
        <w:rPr>
          <w:rFonts w:hint="eastAsia"/>
        </w:rPr>
        <w:t>100</w:t>
      </w:r>
      <w:r>
        <w:rPr>
          <w:rFonts w:hint="eastAsia"/>
        </w:rPr>
        <w:t>个测试用例，涵盖不同楼层、电梯数量、运行状态等情况。</w:t>
      </w:r>
    </w:p>
    <w:p w14:paraId="6DA7B4FE" w14:textId="04E4E991" w:rsidR="00E633DF" w:rsidRDefault="00E633DF" w:rsidP="00E633DF">
      <w:pPr>
        <w:pStyle w:val="afffffc"/>
        <w:numPr>
          <w:ilvl w:val="0"/>
          <w:numId w:val="28"/>
        </w:numPr>
        <w:ind w:left="851" w:firstLineChars="0"/>
      </w:pPr>
      <w:r w:rsidRPr="00E633DF">
        <w:rPr>
          <w:rFonts w:hint="eastAsia"/>
          <w:b/>
          <w:bCs/>
        </w:rPr>
        <w:t>手动模式</w:t>
      </w:r>
      <w:r>
        <w:rPr>
          <w:rFonts w:hint="eastAsia"/>
        </w:rPr>
        <w:t>测试用例：在手动模式下，需要测试电梯系统手动控制的能力，以及手动控制器或操作面板的可靠性和稳定性。可以设置至少</w:t>
      </w:r>
      <w:r>
        <w:rPr>
          <w:rFonts w:hint="eastAsia"/>
        </w:rPr>
        <w:t>50</w:t>
      </w:r>
      <w:r>
        <w:rPr>
          <w:rFonts w:hint="eastAsia"/>
        </w:rPr>
        <w:t>个测试用例，涵盖不同楼层、运行方向、目标楼层等情况。</w:t>
      </w:r>
    </w:p>
    <w:p w14:paraId="4157EF36" w14:textId="5CE10A89" w:rsidR="00E633DF" w:rsidRDefault="00E633DF" w:rsidP="00E633DF">
      <w:pPr>
        <w:pStyle w:val="afffffc"/>
        <w:numPr>
          <w:ilvl w:val="0"/>
          <w:numId w:val="28"/>
        </w:numPr>
        <w:ind w:left="851" w:firstLineChars="0"/>
      </w:pPr>
      <w:r w:rsidRPr="00E633DF">
        <w:rPr>
          <w:rFonts w:hint="eastAsia"/>
          <w:b/>
          <w:bCs/>
        </w:rPr>
        <w:t>紧急模式</w:t>
      </w:r>
      <w:r>
        <w:rPr>
          <w:rFonts w:hint="eastAsia"/>
        </w:rPr>
        <w:t>测试用例：在紧急模式下，需要测试电梯系统的紧急停止和救援程序的可靠性和有效性。可以设置至少</w:t>
      </w:r>
      <w:r>
        <w:rPr>
          <w:rFonts w:hint="eastAsia"/>
        </w:rPr>
        <w:t>20</w:t>
      </w:r>
      <w:r>
        <w:rPr>
          <w:rFonts w:hint="eastAsia"/>
        </w:rPr>
        <w:t>个测试用例，涵盖不同紧急情况、紧急按钮或手动控制器的使用等情况。</w:t>
      </w:r>
    </w:p>
    <w:p w14:paraId="17EF2ED3" w14:textId="6BDD39C5" w:rsidR="00E633DF" w:rsidRDefault="00E633DF" w:rsidP="00381A0E">
      <w:pPr>
        <w:pStyle w:val="afffffc"/>
        <w:numPr>
          <w:ilvl w:val="0"/>
          <w:numId w:val="30"/>
        </w:numPr>
        <w:ind w:firstLineChars="0"/>
      </w:pPr>
      <w:r>
        <w:rPr>
          <w:rFonts w:hint="eastAsia"/>
        </w:rPr>
        <w:t>测试剖面定义：</w:t>
      </w:r>
    </w:p>
    <w:p w14:paraId="431DE8DF" w14:textId="20FE2198" w:rsidR="00E633DF" w:rsidRPr="00E633DF" w:rsidRDefault="00E633DF" w:rsidP="00381A0E">
      <w:pPr>
        <w:pStyle w:val="afffffc"/>
        <w:numPr>
          <w:ilvl w:val="0"/>
          <w:numId w:val="29"/>
        </w:numPr>
        <w:ind w:firstLineChars="0"/>
      </w:pPr>
      <w:r w:rsidRPr="00381A0E">
        <w:rPr>
          <w:rFonts w:hint="eastAsia"/>
          <w:b/>
          <w:bCs/>
        </w:rPr>
        <w:t>测试输入</w:t>
      </w:r>
      <w:r>
        <w:rPr>
          <w:rFonts w:hint="eastAsia"/>
        </w:rPr>
        <w:t>：测试输入涵盖了电梯系统的各种输入信息，如乘客的楼层选择、手动控制器的操作、紧急按钮的触发等。</w:t>
      </w:r>
    </w:p>
    <w:p w14:paraId="385E72CA" w14:textId="67AC2BA2" w:rsidR="00E633DF" w:rsidRPr="00E633DF" w:rsidRDefault="00E633DF" w:rsidP="00381A0E">
      <w:pPr>
        <w:pStyle w:val="afffffc"/>
        <w:numPr>
          <w:ilvl w:val="0"/>
          <w:numId w:val="29"/>
        </w:numPr>
        <w:ind w:firstLineChars="0"/>
      </w:pPr>
      <w:r w:rsidRPr="00381A0E">
        <w:rPr>
          <w:rFonts w:hint="eastAsia"/>
          <w:b/>
          <w:bCs/>
        </w:rPr>
        <w:t>测试输出</w:t>
      </w:r>
      <w:r>
        <w:rPr>
          <w:rFonts w:hint="eastAsia"/>
        </w:rPr>
        <w:t>：测试输出涵盖了电梯系统的各种输出信息，如电梯的运行状态、运行方向、目标楼层等。</w:t>
      </w:r>
    </w:p>
    <w:p w14:paraId="6A54E542" w14:textId="5312E2FB" w:rsidR="00E633DF" w:rsidRPr="00E633DF" w:rsidRDefault="00E633DF" w:rsidP="00381A0E">
      <w:pPr>
        <w:pStyle w:val="afffffc"/>
        <w:numPr>
          <w:ilvl w:val="0"/>
          <w:numId w:val="29"/>
        </w:numPr>
        <w:ind w:firstLineChars="0"/>
      </w:pPr>
      <w:r w:rsidRPr="00381A0E">
        <w:rPr>
          <w:rFonts w:hint="eastAsia"/>
          <w:b/>
          <w:bCs/>
        </w:rPr>
        <w:t>测试执行过程</w:t>
      </w:r>
      <w:r>
        <w:rPr>
          <w:rFonts w:hint="eastAsia"/>
        </w:rPr>
        <w:t>：测试执行过程涵盖了测试用例的执行过程，包括输入信息的模拟、输出信息的记录和分析、异常情况的处理等。</w:t>
      </w:r>
    </w:p>
    <w:p w14:paraId="586C0BA1" w14:textId="169A9E10" w:rsidR="00E633DF" w:rsidRPr="00E633DF" w:rsidRDefault="00E633DF" w:rsidP="00381A0E">
      <w:pPr>
        <w:pStyle w:val="afffffc"/>
        <w:numPr>
          <w:ilvl w:val="0"/>
          <w:numId w:val="29"/>
        </w:numPr>
        <w:ind w:firstLineChars="0"/>
      </w:pPr>
      <w:r w:rsidRPr="00381A0E">
        <w:rPr>
          <w:rFonts w:hint="eastAsia"/>
          <w:b/>
          <w:bCs/>
        </w:rPr>
        <w:t>测试环境</w:t>
      </w:r>
      <w:r>
        <w:rPr>
          <w:rFonts w:hint="eastAsia"/>
        </w:rPr>
        <w:t>：测试环境涵盖了测试所需的硬件和软件环境，如测试用例的执行设备、测试数据的准备和管理、测试人员的资质和能力等。</w:t>
      </w:r>
    </w:p>
    <w:p w14:paraId="20970328" w14:textId="1613CDC2" w:rsidR="00E633DF" w:rsidRDefault="00E633DF" w:rsidP="00E633DF">
      <w:pPr>
        <w:pStyle w:val="afffffc"/>
      </w:pPr>
      <w:r>
        <w:rPr>
          <w:rFonts w:hint="eastAsia"/>
        </w:rPr>
        <w:lastRenderedPageBreak/>
        <w:t>测试用例数量的分配应该根据实际情况和需求进行调整，以保证测试的全面性和有效性。测试剖面的定义可以帮助测试人员更好地理解和执行测试任务，确保测试的质量和效率。</w:t>
      </w:r>
    </w:p>
    <w:p w14:paraId="4F0BE99E" w14:textId="1CC0C85F" w:rsidR="00F76F7F" w:rsidRDefault="00F76F7F" w:rsidP="00F76F7F">
      <w:pPr>
        <w:pStyle w:val="afffffa"/>
      </w:pPr>
      <w:r>
        <w:rPr>
          <w:rFonts w:hint="eastAsia"/>
        </w:rPr>
        <w:lastRenderedPageBreak/>
        <w:t>6.</w:t>
      </w:r>
      <w:commentRangeStart w:id="0"/>
      <w:r>
        <w:rPr>
          <w:rFonts w:hint="eastAsia"/>
        </w:rPr>
        <w:t>基于一个模块或操作定义等价划分</w:t>
      </w:r>
      <w:r>
        <w:rPr>
          <w:rFonts w:hint="eastAsia"/>
        </w:rPr>
        <w:t>(</w:t>
      </w:r>
      <w:r>
        <w:rPr>
          <w:rFonts w:hint="eastAsia"/>
        </w:rPr>
        <w:t>类</w:t>
      </w:r>
      <w:r>
        <w:rPr>
          <w:rFonts w:hint="eastAsia"/>
        </w:rPr>
        <w:t>)</w:t>
      </w:r>
      <w:r>
        <w:rPr>
          <w:rFonts w:hint="eastAsia"/>
        </w:rPr>
        <w:t>和测试用例</w:t>
      </w:r>
    </w:p>
    <w:p w14:paraId="49A632AF" w14:textId="24E19689" w:rsidR="00F76F7F" w:rsidRDefault="00F76F7F" w:rsidP="00F76F7F">
      <w:pPr>
        <w:pStyle w:val="afffffa"/>
      </w:pPr>
      <w:r>
        <w:rPr>
          <w:rFonts w:hint="eastAsia"/>
        </w:rPr>
        <w:t xml:space="preserve">7. </w:t>
      </w:r>
      <w:r>
        <w:rPr>
          <w:rFonts w:hint="eastAsia"/>
        </w:rPr>
        <w:t>基于一个测试剖面确定测试规程（参考第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页），并采用伪代码形式给出测试脚本</w:t>
      </w:r>
    </w:p>
    <w:p w14:paraId="07F33267" w14:textId="77777777" w:rsidR="00F76F7F" w:rsidRDefault="00F76F7F" w:rsidP="00F76F7F">
      <w:pPr>
        <w:pStyle w:val="afffffa"/>
      </w:pPr>
      <w:r>
        <w:rPr>
          <w:rFonts w:hint="eastAsia"/>
        </w:rPr>
        <w:t xml:space="preserve">8. </w:t>
      </w:r>
      <w:r>
        <w:rPr>
          <w:rFonts w:hint="eastAsia"/>
        </w:rPr>
        <w:t>分配系统测试时间，定制测试计划</w:t>
      </w:r>
    </w:p>
    <w:p w14:paraId="39CE392C" w14:textId="7D58CC0D" w:rsidR="00F76F7F" w:rsidRDefault="00F76F7F" w:rsidP="00F76F7F">
      <w:pPr>
        <w:pStyle w:val="afffffa"/>
      </w:pPr>
      <w:r>
        <w:rPr>
          <w:rFonts w:hint="eastAsia"/>
        </w:rPr>
        <w:t xml:space="preserve">9. </w:t>
      </w:r>
      <w:r>
        <w:rPr>
          <w:rFonts w:hint="eastAsia"/>
        </w:rPr>
        <w:t>试基于失效时间记录，计算并绘制λ</w:t>
      </w:r>
      <w:r>
        <w:rPr>
          <w:rFonts w:hint="eastAsia"/>
        </w:rPr>
        <w:t>'-</w:t>
      </w:r>
      <w:r>
        <w:rPr>
          <w:rFonts w:hint="eastAsia"/>
        </w:rPr>
        <w:t>μ</w:t>
      </w:r>
      <w:r>
        <w:rPr>
          <w:rFonts w:hint="eastAsia"/>
        </w:rPr>
        <w:t>'</w:t>
      </w:r>
      <w:r>
        <w:rPr>
          <w:rFonts w:hint="eastAsia"/>
        </w:rPr>
        <w:t>、μ</w:t>
      </w:r>
      <w:r>
        <w:rPr>
          <w:rFonts w:hint="eastAsia"/>
        </w:rPr>
        <w:t>'-t</w:t>
      </w:r>
      <w:r>
        <w:rPr>
          <w:rFonts w:hint="eastAsia"/>
        </w:rPr>
        <w:t>和λ</w:t>
      </w:r>
      <w:r>
        <w:rPr>
          <w:rFonts w:hint="eastAsia"/>
        </w:rPr>
        <w:t>'-t</w:t>
      </w:r>
      <w:r>
        <w:rPr>
          <w:rFonts w:hint="eastAsia"/>
        </w:rPr>
        <w:t>趋势图</w:t>
      </w:r>
      <w:commentRangeEnd w:id="0"/>
      <w:r w:rsidR="00E42220">
        <w:rPr>
          <w:rStyle w:val="afffff5"/>
          <w:rFonts w:eastAsia="宋体"/>
          <w:kern w:val="2"/>
        </w:rPr>
        <w:commentReference w:id="0"/>
      </w:r>
    </w:p>
    <w:p w14:paraId="23C491A5" w14:textId="5298F719" w:rsidR="00F76F7F" w:rsidRDefault="00F76F7F" w:rsidP="00F76F7F">
      <w:pPr>
        <w:pStyle w:val="afffffa"/>
      </w:pPr>
      <w:r>
        <w:rPr>
          <w:rFonts w:hint="eastAsia"/>
        </w:rPr>
        <w:t xml:space="preserve">10. </w:t>
      </w:r>
      <w:commentRangeStart w:id="1"/>
      <w:r>
        <w:rPr>
          <w:rFonts w:hint="eastAsia"/>
        </w:rPr>
        <w:t>试</w:t>
      </w:r>
      <w:commentRangeEnd w:id="1"/>
      <w:r w:rsidR="00E42220">
        <w:rPr>
          <w:rStyle w:val="afffff5"/>
          <w:rFonts w:eastAsia="宋体"/>
          <w:kern w:val="2"/>
        </w:rPr>
        <w:commentReference w:id="1"/>
      </w:r>
      <w:r>
        <w:rPr>
          <w:rFonts w:hint="eastAsia"/>
        </w:rPr>
        <w:t>就</w:t>
      </w:r>
      <w:r>
        <w:rPr>
          <w:rFonts w:hint="eastAsia"/>
        </w:rPr>
        <w:t>BE</w:t>
      </w:r>
      <w:r>
        <w:rPr>
          <w:rFonts w:hint="eastAsia"/>
        </w:rPr>
        <w:t>和</w:t>
      </w:r>
      <w:r>
        <w:rPr>
          <w:rFonts w:hint="eastAsia"/>
        </w:rPr>
        <w:t>LP</w:t>
      </w:r>
      <w:r>
        <w:rPr>
          <w:rFonts w:hint="eastAsia"/>
        </w:rPr>
        <w:t>可靠性增长模型，计算可靠性模型参数</w:t>
      </w:r>
    </w:p>
    <w:p w14:paraId="471424FB" w14:textId="77777777" w:rsidR="00F76F7F" w:rsidRDefault="00F76F7F" w:rsidP="00F76F7F">
      <w:pPr>
        <w:pStyle w:val="afffffa"/>
      </w:pPr>
      <w:r>
        <w:rPr>
          <w:rFonts w:hint="eastAsia"/>
        </w:rPr>
        <w:t xml:space="preserve">11*. </w:t>
      </w:r>
      <w:r>
        <w:rPr>
          <w:rFonts w:hint="eastAsia"/>
        </w:rPr>
        <w:t>按照λ</w:t>
      </w:r>
      <w:r>
        <w:rPr>
          <w:rFonts w:hint="eastAsia"/>
        </w:rPr>
        <w:t>'-</w:t>
      </w:r>
      <w:r>
        <w:rPr>
          <w:rFonts w:hint="eastAsia"/>
        </w:rPr>
        <w:t>μ</w:t>
      </w:r>
      <w:r>
        <w:rPr>
          <w:rFonts w:hint="eastAsia"/>
        </w:rPr>
        <w:t>'</w:t>
      </w:r>
      <w:r>
        <w:rPr>
          <w:rFonts w:hint="eastAsia"/>
        </w:rPr>
        <w:t>绘制控制图，测试</w:t>
      </w:r>
      <w:r>
        <w:rPr>
          <w:rFonts w:hint="eastAsia"/>
        </w:rPr>
        <w:t>BE</w:t>
      </w:r>
      <w:r>
        <w:rPr>
          <w:rFonts w:hint="eastAsia"/>
        </w:rPr>
        <w:t>和</w:t>
      </w:r>
      <w:r>
        <w:rPr>
          <w:rFonts w:hint="eastAsia"/>
        </w:rPr>
        <w:t>LP</w:t>
      </w:r>
      <w:r>
        <w:rPr>
          <w:rFonts w:hint="eastAsia"/>
        </w:rPr>
        <w:t>拟合模型的控制效果</w:t>
      </w:r>
    </w:p>
    <w:p w14:paraId="6ADB9A4E" w14:textId="77777777" w:rsidR="00F76F7F" w:rsidRDefault="00F76F7F" w:rsidP="00F76F7F">
      <w:pPr>
        <w:pStyle w:val="afffffa"/>
      </w:pPr>
      <w:r>
        <w:rPr>
          <w:rFonts w:hint="eastAsia"/>
        </w:rPr>
        <w:tab/>
      </w:r>
      <w:r>
        <w:rPr>
          <w:rFonts w:hint="eastAsia"/>
        </w:rPr>
        <w:t>输入：任一组失效记录，拟合好的</w:t>
      </w:r>
      <w:r>
        <w:rPr>
          <w:rFonts w:hint="eastAsia"/>
        </w:rPr>
        <w:t>BE</w:t>
      </w:r>
      <w:r>
        <w:rPr>
          <w:rFonts w:hint="eastAsia"/>
        </w:rPr>
        <w:t>模型和</w:t>
      </w:r>
      <w:r>
        <w:rPr>
          <w:rFonts w:hint="eastAsia"/>
        </w:rPr>
        <w:t>LP</w:t>
      </w:r>
      <w:r>
        <w:rPr>
          <w:rFonts w:hint="eastAsia"/>
        </w:rPr>
        <w:t>模型</w:t>
      </w:r>
    </w:p>
    <w:p w14:paraId="05BB9C79" w14:textId="77777777" w:rsidR="00F76F7F" w:rsidRDefault="00F76F7F" w:rsidP="00F76F7F">
      <w:pPr>
        <w:pStyle w:val="afffffa"/>
      </w:pP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3~5</w:t>
      </w:r>
      <w:r>
        <w:rPr>
          <w:rFonts w:hint="eastAsia"/>
        </w:rPr>
        <w:t>个失效为一组，计算失效强度的采样值λ</w:t>
      </w:r>
      <w:r>
        <w:rPr>
          <w:rFonts w:hint="eastAsia"/>
        </w:rPr>
        <w:t>'</w:t>
      </w:r>
      <w:r>
        <w:rPr>
          <w:rFonts w:hint="eastAsia"/>
        </w:rPr>
        <w:t>；根据拟合模型计算的λ为期望值</w:t>
      </w:r>
    </w:p>
    <w:p w14:paraId="096E846F" w14:textId="77777777" w:rsidR="00F76F7F" w:rsidRDefault="00F76F7F" w:rsidP="00F76F7F">
      <w:pPr>
        <w:pStyle w:val="afffffa"/>
      </w:pPr>
      <w:r>
        <w:rPr>
          <w:rFonts w:hint="eastAsia"/>
        </w:rPr>
        <w:tab/>
      </w:r>
      <w:r>
        <w:rPr>
          <w:rFonts w:hint="eastAsia"/>
        </w:rPr>
        <w:t>绘制控制图，注意：方差可以根据泊松模型计算</w:t>
      </w:r>
    </w:p>
    <w:p w14:paraId="6FDB4BD2" w14:textId="77777777" w:rsidR="00F76F7F" w:rsidRDefault="00F76F7F" w:rsidP="00F76F7F">
      <w:pPr>
        <w:pStyle w:val="afffffa"/>
      </w:pPr>
      <w:r>
        <w:tab/>
      </w:r>
    </w:p>
    <w:p w14:paraId="4AF8ABA7" w14:textId="77777777" w:rsidR="00F76F7F" w:rsidRDefault="00F76F7F" w:rsidP="00F76F7F">
      <w:pPr>
        <w:pStyle w:val="afffffa"/>
      </w:pPr>
      <w:r>
        <w:rPr>
          <w:rFonts w:hint="eastAsia"/>
        </w:rPr>
        <w:t xml:space="preserve">12. </w:t>
      </w:r>
      <w:r>
        <w:rPr>
          <w:rFonts w:hint="eastAsia"/>
        </w:rPr>
        <w:t>绘制可靠性判定表，令开发者风险为α，客户风险为β，分辨率为γ</w:t>
      </w:r>
    </w:p>
    <w:p w14:paraId="40DE02F4" w14:textId="77777777" w:rsidR="00F76F7F" w:rsidRDefault="00F76F7F" w:rsidP="00F76F7F">
      <w:pPr>
        <w:pStyle w:val="afffffa"/>
      </w:pPr>
      <w:r>
        <w:rPr>
          <w:rFonts w:hint="eastAsia"/>
        </w:rPr>
        <w:tab/>
      </w:r>
      <w:r>
        <w:rPr>
          <w:rFonts w:hint="eastAsia"/>
        </w:rPr>
        <w:t>输入：任一组失效记录的最后</w:t>
      </w:r>
      <w:r>
        <w:rPr>
          <w:rFonts w:hint="eastAsia"/>
        </w:rPr>
        <w:t>6</w:t>
      </w:r>
      <w:r>
        <w:rPr>
          <w:rFonts w:hint="eastAsia"/>
        </w:rPr>
        <w:t>项数据，λ为拟合模型计算的最终失效强度</w:t>
      </w:r>
    </w:p>
    <w:p w14:paraId="202429F4" w14:textId="77777777" w:rsidR="00F76F7F" w:rsidRDefault="00F76F7F" w:rsidP="00F76F7F">
      <w:pPr>
        <w:pStyle w:val="afffffa"/>
      </w:pPr>
      <w:r>
        <w:rPr>
          <w:rFonts w:hint="eastAsia"/>
        </w:rPr>
        <w:tab/>
      </w:r>
      <w:r>
        <w:rPr>
          <w:rFonts w:hint="eastAsia"/>
        </w:rPr>
        <w:t>分别令：α</w:t>
      </w:r>
      <w:r>
        <w:rPr>
          <w:rFonts w:hint="eastAsia"/>
        </w:rPr>
        <w:t xml:space="preserve">, </w:t>
      </w:r>
      <w:r>
        <w:rPr>
          <w:rFonts w:hint="eastAsia"/>
        </w:rPr>
        <w:t>β</w:t>
      </w:r>
      <w:r>
        <w:rPr>
          <w:rFonts w:hint="eastAsia"/>
        </w:rPr>
        <w:t xml:space="preserve">=0.05, 0.001; </w:t>
      </w:r>
      <w:r>
        <w:rPr>
          <w:rFonts w:hint="eastAsia"/>
        </w:rPr>
        <w:t>γ</w:t>
      </w:r>
      <w:r>
        <w:rPr>
          <w:rFonts w:hint="eastAsia"/>
        </w:rPr>
        <w:t>=2, 1.5</w:t>
      </w:r>
      <w:r>
        <w:rPr>
          <w:rFonts w:hint="eastAsia"/>
        </w:rPr>
        <w:t>四种情形绘制可靠性判定表</w:t>
      </w:r>
    </w:p>
    <w:p w14:paraId="266A2AEB" w14:textId="77777777" w:rsidR="00F76F7F" w:rsidRDefault="00F76F7F" w:rsidP="00F76F7F">
      <w:pPr>
        <w:pStyle w:val="afffffa"/>
      </w:pPr>
      <w:r>
        <w:rPr>
          <w:rFonts w:hint="eastAsia"/>
        </w:rPr>
        <w:tab/>
      </w:r>
      <w:r>
        <w:rPr>
          <w:rFonts w:hint="eastAsia"/>
        </w:rPr>
        <w:t>说明目标产品是否可以接受，简述原因</w:t>
      </w:r>
    </w:p>
    <w:p w14:paraId="51FD3277" w14:textId="77777777" w:rsidR="00F76F7F" w:rsidRDefault="00F76F7F" w:rsidP="00F76F7F">
      <w:pPr>
        <w:pStyle w:val="afffffa"/>
      </w:pPr>
      <w:r>
        <w:tab/>
      </w:r>
    </w:p>
    <w:p w14:paraId="7985E8CD" w14:textId="77777777" w:rsidR="00F76F7F" w:rsidRDefault="00F76F7F" w:rsidP="00F76F7F">
      <w:pPr>
        <w:pStyle w:val="afffffa"/>
      </w:pPr>
      <w:r>
        <w:rPr>
          <w:rFonts w:hint="eastAsia"/>
        </w:rPr>
        <w:t xml:space="preserve">13. </w:t>
      </w:r>
      <w:r>
        <w:rPr>
          <w:rFonts w:hint="eastAsia"/>
        </w:rPr>
        <w:t>试就拟合后的</w:t>
      </w:r>
      <w:r>
        <w:rPr>
          <w:rFonts w:hint="eastAsia"/>
        </w:rPr>
        <w:t>BE</w:t>
      </w:r>
      <w:r>
        <w:rPr>
          <w:rFonts w:hint="eastAsia"/>
        </w:rPr>
        <w:t>和</w:t>
      </w:r>
      <w:r>
        <w:rPr>
          <w:rFonts w:hint="eastAsia"/>
        </w:rPr>
        <w:t>LP</w:t>
      </w:r>
      <w:r>
        <w:rPr>
          <w:rFonts w:hint="eastAsia"/>
        </w:rPr>
        <w:t>模型，模拟失效记录出现遗漏时的场景</w:t>
      </w:r>
    </w:p>
    <w:p w14:paraId="2140FE0E" w14:textId="77777777" w:rsidR="00F76F7F" w:rsidRDefault="00F76F7F" w:rsidP="00F76F7F">
      <w:pPr>
        <w:pStyle w:val="afffffa"/>
      </w:pPr>
      <w:r>
        <w:rPr>
          <w:rFonts w:hint="eastAsia"/>
        </w:rPr>
        <w:tab/>
      </w:r>
      <w:r>
        <w:rPr>
          <w:rFonts w:hint="eastAsia"/>
        </w:rPr>
        <w:t>输入：拟合好的</w:t>
      </w:r>
      <w:r>
        <w:rPr>
          <w:rFonts w:hint="eastAsia"/>
        </w:rPr>
        <w:t>BE</w:t>
      </w:r>
      <w:r>
        <w:rPr>
          <w:rFonts w:hint="eastAsia"/>
        </w:rPr>
        <w:t>模型和</w:t>
      </w:r>
      <w:r>
        <w:rPr>
          <w:rFonts w:hint="eastAsia"/>
        </w:rPr>
        <w:t>LP</w:t>
      </w:r>
      <w:r>
        <w:rPr>
          <w:rFonts w:hint="eastAsia"/>
        </w:rPr>
        <w:t>模型，采用二阶段遗漏模型</w:t>
      </w:r>
    </w:p>
    <w:p w14:paraId="555F230C" w14:textId="77777777" w:rsidR="00F76F7F" w:rsidRDefault="00F76F7F" w:rsidP="00F76F7F">
      <w:pPr>
        <w:pStyle w:val="afffffa"/>
      </w:pPr>
      <w:r>
        <w:rPr>
          <w:rFonts w:hint="eastAsia"/>
        </w:rPr>
        <w:tab/>
      </w:r>
      <w:r>
        <w:rPr>
          <w:rFonts w:hint="eastAsia"/>
        </w:rPr>
        <w:t>令阈值</w:t>
      </w:r>
      <w:r>
        <w:rPr>
          <w:rFonts w:hint="eastAsia"/>
        </w:rPr>
        <w:t>a = 30</w:t>
      </w:r>
      <w:r>
        <w:rPr>
          <w:rFonts w:hint="eastAsia"/>
        </w:rPr>
        <w:t>个失效；分别令</w:t>
      </w:r>
      <w:r>
        <w:rPr>
          <w:rFonts w:hint="eastAsia"/>
        </w:rPr>
        <w:t>&lt;p1, p2&gt; = &lt;0.1, 0.2&gt;, &lt;0.2, 0.1&gt;, &lt;0.1, 0.1&gt;</w:t>
      </w:r>
    </w:p>
    <w:p w14:paraId="3DD05388" w14:textId="77777777" w:rsidR="00F76F7F" w:rsidRDefault="00F76F7F" w:rsidP="00F76F7F">
      <w:pPr>
        <w:pStyle w:val="afffffa"/>
      </w:pPr>
      <w:r>
        <w:rPr>
          <w:rFonts w:hint="eastAsia"/>
        </w:rPr>
        <w:tab/>
      </w:r>
      <w:r>
        <w:rPr>
          <w:rFonts w:hint="eastAsia"/>
        </w:rPr>
        <w:t>要求：每次模拟至少生成</w:t>
      </w:r>
      <w:r>
        <w:rPr>
          <w:rFonts w:hint="eastAsia"/>
        </w:rPr>
        <w:t>100</w:t>
      </w:r>
      <w:r>
        <w:rPr>
          <w:rFonts w:hint="eastAsia"/>
        </w:rPr>
        <w:t>个失效记录，按λ</w:t>
      </w:r>
      <w:r>
        <w:rPr>
          <w:rFonts w:hint="eastAsia"/>
        </w:rPr>
        <w:t>'/</w:t>
      </w:r>
      <w:r>
        <w:rPr>
          <w:rFonts w:hint="eastAsia"/>
        </w:rPr>
        <w:t>λ的均值或盒图</w:t>
      </w:r>
      <w:r>
        <w:rPr>
          <w:rFonts w:hint="eastAsia"/>
        </w:rPr>
        <w:t>*</w:t>
      </w:r>
      <w:r>
        <w:rPr>
          <w:rFonts w:hint="eastAsia"/>
        </w:rPr>
        <w:t>绘制</w:t>
      </w:r>
    </w:p>
    <w:p w14:paraId="7C216FE1" w14:textId="77777777" w:rsidR="00F76F7F" w:rsidRDefault="00F76F7F" w:rsidP="00F76F7F">
      <w:pPr>
        <w:pStyle w:val="afffffa"/>
      </w:pPr>
      <w:r>
        <w:rPr>
          <w:rFonts w:hint="eastAsia"/>
        </w:rPr>
        <w:tab/>
      </w:r>
      <w:r>
        <w:rPr>
          <w:rFonts w:hint="eastAsia"/>
        </w:rPr>
        <w:t>提示：可以根据单位时间，按时间段模拟失效数据，采用</w:t>
      </w:r>
      <w:r>
        <w:rPr>
          <w:rFonts w:hint="eastAsia"/>
        </w:rPr>
        <w:t>n</w:t>
      </w:r>
      <w:r>
        <w:rPr>
          <w:rFonts w:hint="eastAsia"/>
        </w:rPr>
        <w:t>随机数方法</w:t>
      </w:r>
    </w:p>
    <w:p w14:paraId="29CE0506" w14:textId="77777777" w:rsidR="00F76F7F" w:rsidRDefault="00F76F7F" w:rsidP="00F76F7F">
      <w:pPr>
        <w:pStyle w:val="afffffa"/>
      </w:pPr>
    </w:p>
    <w:p w14:paraId="5FA37B70" w14:textId="77777777" w:rsidR="00F76F7F" w:rsidRDefault="00F76F7F" w:rsidP="00F76F7F">
      <w:pPr>
        <w:pStyle w:val="afffffa"/>
      </w:pPr>
      <w:r>
        <w:rPr>
          <w:rFonts w:hint="eastAsia"/>
        </w:rPr>
        <w:t xml:space="preserve">14. </w:t>
      </w:r>
      <w:r>
        <w:rPr>
          <w:rFonts w:hint="eastAsia"/>
        </w:rPr>
        <w:t>试考虑操作剖面发生变更后，如何调整目标失效强度λ的计算值</w:t>
      </w:r>
    </w:p>
    <w:p w14:paraId="1DC363BD" w14:textId="77777777" w:rsidR="00F76F7F" w:rsidRDefault="00F76F7F" w:rsidP="00F76F7F">
      <w:pPr>
        <w:pStyle w:val="afffffa"/>
      </w:pPr>
      <w:r>
        <w:rPr>
          <w:rFonts w:hint="eastAsia"/>
        </w:rPr>
        <w:tab/>
      </w:r>
      <w:r>
        <w:rPr>
          <w:rFonts w:hint="eastAsia"/>
        </w:rPr>
        <w:t>输入：操作剖面，任一个失效记录（测试时间为失效记录的总时间），拟合的</w:t>
      </w:r>
      <w:r>
        <w:rPr>
          <w:rFonts w:hint="eastAsia"/>
        </w:rPr>
        <w:t>BE</w:t>
      </w:r>
      <w:r>
        <w:rPr>
          <w:rFonts w:hint="eastAsia"/>
        </w:rPr>
        <w:t>和</w:t>
      </w:r>
      <w:r>
        <w:rPr>
          <w:rFonts w:hint="eastAsia"/>
        </w:rPr>
        <w:t>LP</w:t>
      </w:r>
      <w:r>
        <w:rPr>
          <w:rFonts w:hint="eastAsia"/>
        </w:rPr>
        <w:t>模型</w:t>
      </w:r>
    </w:p>
    <w:p w14:paraId="6BD5FA49" w14:textId="77777777" w:rsidR="00F76F7F" w:rsidRDefault="00F76F7F" w:rsidP="00F76F7F">
      <w:pPr>
        <w:pStyle w:val="afffffa"/>
      </w:pPr>
      <w:r>
        <w:rPr>
          <w:rFonts w:hint="eastAsia"/>
        </w:rPr>
        <w:tab/>
      </w:r>
      <w:r>
        <w:rPr>
          <w:rFonts w:hint="eastAsia"/>
        </w:rPr>
        <w:t>采用随机方法重新生成</w:t>
      </w:r>
      <w:r>
        <w:rPr>
          <w:rFonts w:hint="eastAsia"/>
        </w:rPr>
        <w:t>2~3</w:t>
      </w:r>
      <w:r>
        <w:rPr>
          <w:rFonts w:hint="eastAsia"/>
        </w:rPr>
        <w:t>个操作剖面</w:t>
      </w:r>
    </w:p>
    <w:p w14:paraId="272F4E4E" w14:textId="0AEFBE4E" w:rsidR="00346496" w:rsidRPr="00F76F7F" w:rsidRDefault="00F76F7F" w:rsidP="00F76F7F">
      <w:pPr>
        <w:pStyle w:val="afffffa"/>
      </w:pPr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BE</w:t>
      </w:r>
      <w:r>
        <w:rPr>
          <w:rFonts w:hint="eastAsia"/>
        </w:rPr>
        <w:t>模型和</w:t>
      </w:r>
      <w:r>
        <w:rPr>
          <w:rFonts w:hint="eastAsia"/>
        </w:rPr>
        <w:t>LP</w:t>
      </w:r>
      <w:r>
        <w:rPr>
          <w:rFonts w:hint="eastAsia"/>
        </w:rPr>
        <w:t>模型重新计算失效强度λ</w:t>
      </w:r>
    </w:p>
    <w:sectPr w:rsidR="00346496" w:rsidRPr="00F76F7F" w:rsidSect="0053702F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footnotePr>
        <w:numRestart w:val="eachPage"/>
      </w:footnotePr>
      <w:type w:val="continuous"/>
      <w:pgSz w:w="10433" w:h="14742"/>
      <w:pgMar w:top="567" w:right="822" w:bottom="1247" w:left="822" w:header="737" w:footer="567" w:gutter="0"/>
      <w:pgNumType w:start="1"/>
      <w:cols w:space="720"/>
      <w:titlePg/>
      <w:docGrid w:type="linesAndChars" w:linePitch="285" w:charSpace="122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noch" w:date="2023-05-01T17:12:00Z" w:initials="EN">
    <w:p w14:paraId="4DFD3E95" w14:textId="735B60D1" w:rsidR="00E42220" w:rsidRDefault="00E42220">
      <w:pPr>
        <w:pStyle w:val="aff1"/>
      </w:pPr>
      <w:r>
        <w:rPr>
          <w:rStyle w:val="afffff5"/>
        </w:rPr>
        <w:annotationRef/>
      </w:r>
      <w:r>
        <w:rPr>
          <w:rFonts w:hint="eastAsia"/>
        </w:rPr>
        <w:t>6</w:t>
      </w:r>
      <w:r>
        <w:t>789</w:t>
      </w:r>
      <w:r>
        <w:rPr>
          <w:rFonts w:hint="eastAsia"/>
        </w:rPr>
        <w:t>这一块是独立的工作，</w:t>
      </w:r>
      <w:r>
        <w:rPr>
          <w:rFonts w:hint="eastAsia"/>
        </w:rPr>
        <w:t>祁佳怡</w:t>
      </w:r>
      <w:r>
        <w:rPr>
          <w:rFonts w:hint="eastAsia"/>
        </w:rPr>
        <w:t>来做吧</w:t>
      </w:r>
      <w:r w:rsidR="00786022">
        <w:rPr>
          <w:rFonts w:hint="eastAsia"/>
        </w:rPr>
        <w:t>，应该就是最后几章的内容</w:t>
      </w:r>
    </w:p>
  </w:comment>
  <w:comment w:id="1" w:author="Enoch" w:date="2023-05-01T17:13:00Z" w:initials="EN">
    <w:p w14:paraId="5C7D34F7" w14:textId="3EA58251" w:rsidR="00E42220" w:rsidRDefault="00E42220">
      <w:pPr>
        <w:pStyle w:val="aff1"/>
      </w:pPr>
      <w:r>
        <w:rPr>
          <w:rStyle w:val="afffff5"/>
        </w:rPr>
        <w:annotationRef/>
      </w:r>
      <w:r>
        <w:rPr>
          <w:rFonts w:hint="eastAsia"/>
        </w:rPr>
        <w:t>这个之后就是两个可靠性增长模型的作业，我和徐近伟一人一个</w:t>
      </w:r>
      <w:r w:rsidR="00786022">
        <w:rPr>
          <w:rFonts w:hint="eastAsia"/>
        </w:rPr>
        <w:t>，就我</w:t>
      </w:r>
      <w:r w:rsidR="00786022">
        <w:rPr>
          <w:rFonts w:hint="eastAsia"/>
        </w:rPr>
        <w:t>BE</w:t>
      </w:r>
      <w:r w:rsidR="00786022">
        <w:rPr>
          <w:rFonts w:hint="eastAsia"/>
        </w:rPr>
        <w:t>，徐近伟</w:t>
      </w:r>
      <w:r w:rsidR="00786022">
        <w:rPr>
          <w:rFonts w:hint="eastAsia"/>
        </w:rPr>
        <w:t>LP</w:t>
      </w:r>
      <w:r w:rsidR="00786022">
        <w:rPr>
          <w:rFonts w:hint="eastAsia"/>
        </w:rPr>
        <w:t>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FD3E95" w15:done="0"/>
  <w15:commentEx w15:paraId="5C7D34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A716C" w16cex:dateUtc="2023-05-01T09:12:00Z"/>
  <w16cex:commentExtensible w16cex:durableId="27FA719F" w16cex:dateUtc="2023-05-01T09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FD3E95" w16cid:durableId="27FA716C"/>
  <w16cid:commentId w16cid:paraId="5C7D34F7" w16cid:durableId="27FA71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3A781" w14:textId="77777777" w:rsidR="008F05E9" w:rsidRDefault="008F05E9">
      <w:r>
        <w:separator/>
      </w:r>
    </w:p>
  </w:endnote>
  <w:endnote w:type="continuationSeparator" w:id="0">
    <w:p w14:paraId="5186DB09" w14:textId="77777777" w:rsidR="008F05E9" w:rsidRDefault="008F0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ngLiU"/>
    <w:charset w:val="88"/>
    <w:family w:val="auto"/>
    <w:pitch w:val="variable"/>
    <w:sig w:usb0="00000000" w:usb1="08080000" w:usb2="00000010" w:usb3="00000000" w:csb0="00100000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书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9423002"/>
      <w:docPartObj>
        <w:docPartGallery w:val="Page Numbers (Bottom of Page)"/>
        <w:docPartUnique/>
      </w:docPartObj>
    </w:sdtPr>
    <w:sdtEndPr/>
    <w:sdtContent>
      <w:p w14:paraId="7E278820" w14:textId="4A53B109" w:rsidR="0053702F" w:rsidRDefault="0053702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A8F60D2" w14:textId="77777777" w:rsidR="00FF749C" w:rsidRDefault="00FF749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4006716"/>
      <w:docPartObj>
        <w:docPartGallery w:val="Page Numbers (Bottom of Page)"/>
        <w:docPartUnique/>
      </w:docPartObj>
    </w:sdtPr>
    <w:sdtEndPr/>
    <w:sdtContent>
      <w:p w14:paraId="74C8656E" w14:textId="54449424" w:rsidR="0053702F" w:rsidRDefault="0053702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0467A4E" w14:textId="77777777" w:rsidR="00FF749C" w:rsidRDefault="00FF749C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1522054"/>
      <w:docPartObj>
        <w:docPartGallery w:val="Page Numbers (Bottom of Page)"/>
        <w:docPartUnique/>
      </w:docPartObj>
    </w:sdtPr>
    <w:sdtEndPr/>
    <w:sdtContent>
      <w:p w14:paraId="00A2D4B7" w14:textId="51592D0E" w:rsidR="0053702F" w:rsidRDefault="0053702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F2BE1A3" w14:textId="77777777" w:rsidR="00FF749C" w:rsidRDefault="00FF749C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C6D8E" w14:textId="77777777" w:rsidR="008F05E9" w:rsidRDefault="008F05E9">
      <w:r>
        <w:separator/>
      </w:r>
    </w:p>
  </w:footnote>
  <w:footnote w:type="continuationSeparator" w:id="0">
    <w:p w14:paraId="5DECAE13" w14:textId="77777777" w:rsidR="008F05E9" w:rsidRDefault="008F0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0822" w14:textId="77777777" w:rsidR="00FF749C" w:rsidRDefault="00FF749C">
    <w:pPr>
      <w:pStyle w:val="a9"/>
      <w:tabs>
        <w:tab w:val="center" w:pos="-2184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F9AE" w14:textId="77777777" w:rsidR="00FF749C" w:rsidRDefault="00FF749C">
    <w:pPr>
      <w:pStyle w:val="a9"/>
      <w:tabs>
        <w:tab w:val="right" w:pos="7632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BA0C64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572CDF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630BE7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6A09C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3C6373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50E0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C868FC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674785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A60D3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74ACA3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6537A3"/>
    <w:multiLevelType w:val="hybridMultilevel"/>
    <w:tmpl w:val="406CCFD0"/>
    <w:lvl w:ilvl="0" w:tplc="89FADDF4">
      <w:start w:val="1"/>
      <w:numFmt w:val="bullet"/>
      <w:lvlText w:val=""/>
      <w:lvlJc w:val="left"/>
      <w:pPr>
        <w:ind w:left="1180" w:hanging="420"/>
      </w:pPr>
      <w:rPr>
        <w:rFonts w:ascii="Wingdings" w:hAnsi="Wingdings" w:hint="default"/>
        <w:sz w:val="10"/>
        <w:szCs w:val="11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11" w15:restartNumberingAfterBreak="0">
    <w:nsid w:val="10C912DF"/>
    <w:multiLevelType w:val="hybridMultilevel"/>
    <w:tmpl w:val="67EAFB66"/>
    <w:lvl w:ilvl="0" w:tplc="9AA670D2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  <w:sz w:val="10"/>
        <w:szCs w:val="11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12" w15:restartNumberingAfterBreak="0">
    <w:nsid w:val="188C6C42"/>
    <w:multiLevelType w:val="hybridMultilevel"/>
    <w:tmpl w:val="F4261D2E"/>
    <w:lvl w:ilvl="0" w:tplc="9AA670D2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  <w:sz w:val="10"/>
        <w:szCs w:val="11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13" w15:restartNumberingAfterBreak="0">
    <w:nsid w:val="1B745C06"/>
    <w:multiLevelType w:val="hybridMultilevel"/>
    <w:tmpl w:val="17FA2FD0"/>
    <w:lvl w:ilvl="0" w:tplc="9AA670D2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  <w:sz w:val="10"/>
        <w:szCs w:val="11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14" w15:restartNumberingAfterBreak="0">
    <w:nsid w:val="33161BD1"/>
    <w:multiLevelType w:val="hybridMultilevel"/>
    <w:tmpl w:val="C78CEDD0"/>
    <w:lvl w:ilvl="0" w:tplc="04090001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15" w15:restartNumberingAfterBreak="0">
    <w:nsid w:val="3E7C4A71"/>
    <w:multiLevelType w:val="multilevel"/>
    <w:tmpl w:val="1F740F54"/>
    <w:lvl w:ilvl="0">
      <w:start w:val="1"/>
      <w:numFmt w:val="decimal"/>
      <w:lvlText w:val="%1)"/>
      <w:lvlJc w:val="left"/>
      <w:pPr>
        <w:tabs>
          <w:tab w:val="num" w:pos="644"/>
        </w:tabs>
        <w:ind w:left="284" w:firstLine="0"/>
      </w:pPr>
      <w:rPr>
        <w:rFonts w:hint="eastAsia"/>
        <w:b/>
        <w:i w:val="0"/>
        <w:sz w:val="15"/>
        <w:szCs w:val="13"/>
      </w:rPr>
    </w:lvl>
    <w:lvl w:ilvl="1">
      <w:start w:val="1"/>
      <w:numFmt w:val="decimal"/>
      <w:lvlText w:val="%1.%2  "/>
      <w:lvlJc w:val="left"/>
      <w:pPr>
        <w:tabs>
          <w:tab w:val="num" w:pos="644"/>
        </w:tabs>
        <w:ind w:left="284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1004"/>
        </w:tabs>
        <w:ind w:left="284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num" w:pos="1004"/>
        </w:tabs>
        <w:ind w:left="284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eastAsia"/>
      </w:rPr>
    </w:lvl>
  </w:abstractNum>
  <w:abstractNum w:abstractNumId="16" w15:restartNumberingAfterBreak="0">
    <w:nsid w:val="3F0D2085"/>
    <w:multiLevelType w:val="hybridMultilevel"/>
    <w:tmpl w:val="E418FDEA"/>
    <w:lvl w:ilvl="0" w:tplc="9AA670D2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  <w:sz w:val="10"/>
        <w:szCs w:val="11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17" w15:restartNumberingAfterBreak="0">
    <w:nsid w:val="48A76FA6"/>
    <w:multiLevelType w:val="hybridMultilevel"/>
    <w:tmpl w:val="069A823A"/>
    <w:lvl w:ilvl="0" w:tplc="89FADD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1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18" w15:restartNumberingAfterBreak="0">
    <w:nsid w:val="4BBC2CA8"/>
    <w:multiLevelType w:val="multilevel"/>
    <w:tmpl w:val="C6B8F376"/>
    <w:lvl w:ilvl="0">
      <w:start w:val="1"/>
      <w:numFmt w:val="decimal"/>
      <w:lvlText w:val="案例%1."/>
      <w:lvlJc w:val="left"/>
      <w:pPr>
        <w:tabs>
          <w:tab w:val="num" w:pos="360"/>
        </w:tabs>
        <w:ind w:left="0" w:firstLine="0"/>
      </w:pPr>
      <w:rPr>
        <w:rFonts w:hint="eastAsia"/>
        <w:b/>
        <w:i w:val="0"/>
        <w:sz w:val="21"/>
      </w:rPr>
    </w:lvl>
    <w:lvl w:ilvl="1">
      <w:start w:val="1"/>
      <w:numFmt w:val="decimal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4F4D735B"/>
    <w:multiLevelType w:val="hybridMultilevel"/>
    <w:tmpl w:val="B5087A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8B55965"/>
    <w:multiLevelType w:val="multilevel"/>
    <w:tmpl w:val="27D6C022"/>
    <w:lvl w:ilvl="0">
      <w:start w:val="1"/>
      <w:numFmt w:val="decimal"/>
      <w:lvlText w:val="案例%1."/>
      <w:lvlJc w:val="left"/>
      <w:pPr>
        <w:tabs>
          <w:tab w:val="num" w:pos="360"/>
        </w:tabs>
        <w:ind w:left="0" w:firstLine="0"/>
      </w:pPr>
      <w:rPr>
        <w:rFonts w:hint="eastAsia"/>
        <w:b/>
        <w:i w:val="0"/>
        <w:sz w:val="21"/>
      </w:rPr>
    </w:lvl>
    <w:lvl w:ilvl="1">
      <w:start w:val="1"/>
      <w:numFmt w:val="decimal"/>
      <w:pStyle w:val="21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1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1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59C345FB"/>
    <w:multiLevelType w:val="hybridMultilevel"/>
    <w:tmpl w:val="247E4422"/>
    <w:lvl w:ilvl="0" w:tplc="A21472C6">
      <w:start w:val="1"/>
      <w:numFmt w:val="decimal"/>
      <w:pStyle w:val="references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E720E44"/>
    <w:multiLevelType w:val="hybridMultilevel"/>
    <w:tmpl w:val="7A92B4E6"/>
    <w:lvl w:ilvl="0" w:tplc="9A10E85E">
      <w:start w:val="1"/>
      <w:numFmt w:val="decimal"/>
      <w:lvlText w:val="%1&gt;"/>
      <w:lvlJc w:val="left"/>
      <w:pPr>
        <w:ind w:left="8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23" w15:restartNumberingAfterBreak="0">
    <w:nsid w:val="612B6CE2"/>
    <w:multiLevelType w:val="hybridMultilevel"/>
    <w:tmpl w:val="DF08B7F8"/>
    <w:lvl w:ilvl="0" w:tplc="338E1B26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31B5AE9"/>
    <w:multiLevelType w:val="hybridMultilevel"/>
    <w:tmpl w:val="86F29050"/>
    <w:lvl w:ilvl="0" w:tplc="16FAD630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64B0F7A"/>
    <w:multiLevelType w:val="hybridMultilevel"/>
    <w:tmpl w:val="6B0AFDA6"/>
    <w:lvl w:ilvl="0" w:tplc="8F02A45A">
      <w:start w:val="1"/>
      <w:numFmt w:val="decimal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 w:tplc="5CD259C0">
      <w:start w:val="1"/>
      <w:numFmt w:val="lowerLetter"/>
      <w:pStyle w:val="a1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D5C3DEC"/>
    <w:multiLevelType w:val="hybridMultilevel"/>
    <w:tmpl w:val="A8E039EA"/>
    <w:lvl w:ilvl="0" w:tplc="9AA670D2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  <w:sz w:val="10"/>
        <w:szCs w:val="11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27" w15:restartNumberingAfterBreak="0">
    <w:nsid w:val="71261F65"/>
    <w:multiLevelType w:val="hybridMultilevel"/>
    <w:tmpl w:val="51D012C0"/>
    <w:lvl w:ilvl="0" w:tplc="9AA670D2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  <w:sz w:val="10"/>
        <w:szCs w:val="11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28" w15:restartNumberingAfterBreak="0">
    <w:nsid w:val="7C0776AD"/>
    <w:multiLevelType w:val="hybridMultilevel"/>
    <w:tmpl w:val="5C5812D0"/>
    <w:lvl w:ilvl="0" w:tplc="9AA670D2">
      <w:start w:val="1"/>
      <w:numFmt w:val="bullet"/>
      <w:lvlText w:val=""/>
      <w:lvlJc w:val="left"/>
      <w:pPr>
        <w:ind w:left="801" w:hanging="420"/>
      </w:pPr>
      <w:rPr>
        <w:rFonts w:ascii="Wingdings" w:hAnsi="Wingdings" w:hint="default"/>
        <w:sz w:val="10"/>
        <w:szCs w:val="11"/>
      </w:rPr>
    </w:lvl>
    <w:lvl w:ilvl="1" w:tplc="04090003" w:tentative="1">
      <w:start w:val="1"/>
      <w:numFmt w:val="bullet"/>
      <w:lvlText w:val=""/>
      <w:lvlJc w:val="left"/>
      <w:pPr>
        <w:ind w:left="12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1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3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1"/>
  </w:num>
  <w:num w:numId="15">
    <w:abstractNumId w:val="25"/>
  </w:num>
  <w:num w:numId="16">
    <w:abstractNumId w:val="19"/>
  </w:num>
  <w:num w:numId="17">
    <w:abstractNumId w:val="24"/>
    <w:lvlOverride w:ilvl="0">
      <w:startOverride w:val="2"/>
    </w:lvlOverride>
  </w:num>
  <w:num w:numId="18">
    <w:abstractNumId w:val="17"/>
  </w:num>
  <w:num w:numId="19">
    <w:abstractNumId w:val="10"/>
  </w:num>
  <w:num w:numId="20">
    <w:abstractNumId w:val="20"/>
  </w:num>
  <w:num w:numId="21">
    <w:abstractNumId w:val="15"/>
  </w:num>
  <w:num w:numId="22">
    <w:abstractNumId w:val="16"/>
  </w:num>
  <w:num w:numId="23">
    <w:abstractNumId w:val="14"/>
  </w:num>
  <w:num w:numId="24">
    <w:abstractNumId w:val="26"/>
  </w:num>
  <w:num w:numId="25">
    <w:abstractNumId w:val="12"/>
  </w:num>
  <w:num w:numId="26">
    <w:abstractNumId w:val="13"/>
  </w:num>
  <w:num w:numId="27">
    <w:abstractNumId w:val="28"/>
  </w:num>
  <w:num w:numId="28">
    <w:abstractNumId w:val="27"/>
  </w:num>
  <w:num w:numId="29">
    <w:abstractNumId w:val="11"/>
  </w:num>
  <w:num w:numId="30">
    <w:abstractNumId w:val="22"/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noch">
    <w15:presenceInfo w15:providerId="None" w15:userId="Enoc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hideSpellingErrors/>
  <w:activeWritingStyle w:appName="MSWord" w:lang="en-US" w:vendorID="64" w:dllVersion="5" w:nlCheck="1" w:checkStyle="1"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attachedTemplate r:id="rId1"/>
  <w:defaultTabStop w:val="420"/>
  <w:evenAndOddHeaders/>
  <w:drawingGridHorizontalSpacing w:val="93"/>
  <w:drawingGridVerticalSpacing w:val="285"/>
  <w:displayHorizontalDrawingGridEvery w:val="0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87"/>
    <w:rsid w:val="0000207C"/>
    <w:rsid w:val="00005357"/>
    <w:rsid w:val="00005758"/>
    <w:rsid w:val="00007295"/>
    <w:rsid w:val="0001185C"/>
    <w:rsid w:val="0001498D"/>
    <w:rsid w:val="00015327"/>
    <w:rsid w:val="0001562D"/>
    <w:rsid w:val="00021C9D"/>
    <w:rsid w:val="00023590"/>
    <w:rsid w:val="00026BEF"/>
    <w:rsid w:val="00032CC9"/>
    <w:rsid w:val="00033BA1"/>
    <w:rsid w:val="0003629A"/>
    <w:rsid w:val="000364A5"/>
    <w:rsid w:val="00036E35"/>
    <w:rsid w:val="00036F9A"/>
    <w:rsid w:val="00045713"/>
    <w:rsid w:val="00050646"/>
    <w:rsid w:val="00061A2C"/>
    <w:rsid w:val="00064A8F"/>
    <w:rsid w:val="00065BD6"/>
    <w:rsid w:val="00066BD1"/>
    <w:rsid w:val="00067B8F"/>
    <w:rsid w:val="0007321B"/>
    <w:rsid w:val="000753F5"/>
    <w:rsid w:val="00075F5C"/>
    <w:rsid w:val="000806DD"/>
    <w:rsid w:val="000807E0"/>
    <w:rsid w:val="00081767"/>
    <w:rsid w:val="0008356E"/>
    <w:rsid w:val="00085DAF"/>
    <w:rsid w:val="00090424"/>
    <w:rsid w:val="00091367"/>
    <w:rsid w:val="0009501A"/>
    <w:rsid w:val="000A0192"/>
    <w:rsid w:val="000A0A83"/>
    <w:rsid w:val="000A104F"/>
    <w:rsid w:val="000A1246"/>
    <w:rsid w:val="000A17D2"/>
    <w:rsid w:val="000A3A12"/>
    <w:rsid w:val="000B0715"/>
    <w:rsid w:val="000B58F6"/>
    <w:rsid w:val="000B7EF7"/>
    <w:rsid w:val="000C208D"/>
    <w:rsid w:val="000C2AFE"/>
    <w:rsid w:val="000C44D2"/>
    <w:rsid w:val="000C5E38"/>
    <w:rsid w:val="000C672D"/>
    <w:rsid w:val="000D1D75"/>
    <w:rsid w:val="000D1F2A"/>
    <w:rsid w:val="000D3D6D"/>
    <w:rsid w:val="000D41BF"/>
    <w:rsid w:val="000D65D7"/>
    <w:rsid w:val="000E490E"/>
    <w:rsid w:val="000E6A24"/>
    <w:rsid w:val="000F2CD9"/>
    <w:rsid w:val="000F3119"/>
    <w:rsid w:val="000F4972"/>
    <w:rsid w:val="000F6899"/>
    <w:rsid w:val="000F6A25"/>
    <w:rsid w:val="00101ADE"/>
    <w:rsid w:val="00101BD1"/>
    <w:rsid w:val="00102790"/>
    <w:rsid w:val="0010471A"/>
    <w:rsid w:val="0010694D"/>
    <w:rsid w:val="001111B8"/>
    <w:rsid w:val="001127ED"/>
    <w:rsid w:val="00112FE1"/>
    <w:rsid w:val="00117974"/>
    <w:rsid w:val="00120282"/>
    <w:rsid w:val="00122502"/>
    <w:rsid w:val="00131E07"/>
    <w:rsid w:val="00132E39"/>
    <w:rsid w:val="00136C32"/>
    <w:rsid w:val="001474EB"/>
    <w:rsid w:val="00150330"/>
    <w:rsid w:val="00150B12"/>
    <w:rsid w:val="00150F42"/>
    <w:rsid w:val="001547E9"/>
    <w:rsid w:val="001550B8"/>
    <w:rsid w:val="00155D05"/>
    <w:rsid w:val="00160852"/>
    <w:rsid w:val="00160C2F"/>
    <w:rsid w:val="0016617F"/>
    <w:rsid w:val="001800FC"/>
    <w:rsid w:val="00181AF7"/>
    <w:rsid w:val="001849FD"/>
    <w:rsid w:val="0019047F"/>
    <w:rsid w:val="001908C3"/>
    <w:rsid w:val="00190F3A"/>
    <w:rsid w:val="001918FF"/>
    <w:rsid w:val="00192256"/>
    <w:rsid w:val="00192A6E"/>
    <w:rsid w:val="001931B8"/>
    <w:rsid w:val="00194825"/>
    <w:rsid w:val="00195BDD"/>
    <w:rsid w:val="001961D5"/>
    <w:rsid w:val="00196459"/>
    <w:rsid w:val="00197002"/>
    <w:rsid w:val="001A0C2D"/>
    <w:rsid w:val="001A14F2"/>
    <w:rsid w:val="001A3249"/>
    <w:rsid w:val="001A3AAB"/>
    <w:rsid w:val="001A46B9"/>
    <w:rsid w:val="001A46CC"/>
    <w:rsid w:val="001A71DA"/>
    <w:rsid w:val="001B01C3"/>
    <w:rsid w:val="001B445B"/>
    <w:rsid w:val="001B52C6"/>
    <w:rsid w:val="001B78A9"/>
    <w:rsid w:val="001C044E"/>
    <w:rsid w:val="001C0AD6"/>
    <w:rsid w:val="001C5A63"/>
    <w:rsid w:val="001C5C33"/>
    <w:rsid w:val="001C612F"/>
    <w:rsid w:val="001C64E9"/>
    <w:rsid w:val="001D37A4"/>
    <w:rsid w:val="001D5568"/>
    <w:rsid w:val="001E299F"/>
    <w:rsid w:val="001E2E22"/>
    <w:rsid w:val="001E4A2E"/>
    <w:rsid w:val="001E5EA5"/>
    <w:rsid w:val="001E6FFA"/>
    <w:rsid w:val="001F22D5"/>
    <w:rsid w:val="001F5A63"/>
    <w:rsid w:val="00200600"/>
    <w:rsid w:val="00211A1E"/>
    <w:rsid w:val="002176EC"/>
    <w:rsid w:val="00217E11"/>
    <w:rsid w:val="00220AE4"/>
    <w:rsid w:val="00220E88"/>
    <w:rsid w:val="0022123F"/>
    <w:rsid w:val="00221F66"/>
    <w:rsid w:val="00223AF1"/>
    <w:rsid w:val="00223B74"/>
    <w:rsid w:val="00225D3F"/>
    <w:rsid w:val="00230006"/>
    <w:rsid w:val="00232484"/>
    <w:rsid w:val="002361AE"/>
    <w:rsid w:val="00241485"/>
    <w:rsid w:val="00244A23"/>
    <w:rsid w:val="00253E70"/>
    <w:rsid w:val="00255F94"/>
    <w:rsid w:val="00266A47"/>
    <w:rsid w:val="00266E20"/>
    <w:rsid w:val="00270C6C"/>
    <w:rsid w:val="0027227B"/>
    <w:rsid w:val="00277840"/>
    <w:rsid w:val="00280DFB"/>
    <w:rsid w:val="00283E7C"/>
    <w:rsid w:val="00292E63"/>
    <w:rsid w:val="00294301"/>
    <w:rsid w:val="00294B74"/>
    <w:rsid w:val="00294C95"/>
    <w:rsid w:val="002A00F0"/>
    <w:rsid w:val="002A52DC"/>
    <w:rsid w:val="002B4486"/>
    <w:rsid w:val="002C00B5"/>
    <w:rsid w:val="002C1A38"/>
    <w:rsid w:val="002C3499"/>
    <w:rsid w:val="002D2A95"/>
    <w:rsid w:val="002D2AE9"/>
    <w:rsid w:val="002D3963"/>
    <w:rsid w:val="002D6136"/>
    <w:rsid w:val="002E3ABF"/>
    <w:rsid w:val="002E540D"/>
    <w:rsid w:val="002F308E"/>
    <w:rsid w:val="002F333C"/>
    <w:rsid w:val="002F50C9"/>
    <w:rsid w:val="002F53A9"/>
    <w:rsid w:val="003019A6"/>
    <w:rsid w:val="00301DC1"/>
    <w:rsid w:val="00302680"/>
    <w:rsid w:val="0030317F"/>
    <w:rsid w:val="00303D15"/>
    <w:rsid w:val="0030650C"/>
    <w:rsid w:val="00314A5C"/>
    <w:rsid w:val="0032134A"/>
    <w:rsid w:val="00325BBE"/>
    <w:rsid w:val="00335BC8"/>
    <w:rsid w:val="00335C47"/>
    <w:rsid w:val="00340FCB"/>
    <w:rsid w:val="003438D7"/>
    <w:rsid w:val="00346496"/>
    <w:rsid w:val="003603B1"/>
    <w:rsid w:val="00374741"/>
    <w:rsid w:val="003810AD"/>
    <w:rsid w:val="00381A0E"/>
    <w:rsid w:val="00385762"/>
    <w:rsid w:val="00386676"/>
    <w:rsid w:val="00391E75"/>
    <w:rsid w:val="003920D4"/>
    <w:rsid w:val="00393E6C"/>
    <w:rsid w:val="00397397"/>
    <w:rsid w:val="003973D2"/>
    <w:rsid w:val="00397CA8"/>
    <w:rsid w:val="003A295D"/>
    <w:rsid w:val="003A2C47"/>
    <w:rsid w:val="003A2D21"/>
    <w:rsid w:val="003A556C"/>
    <w:rsid w:val="003A7B87"/>
    <w:rsid w:val="003B698F"/>
    <w:rsid w:val="003C2673"/>
    <w:rsid w:val="003C416F"/>
    <w:rsid w:val="003D13E0"/>
    <w:rsid w:val="003E4B84"/>
    <w:rsid w:val="003E7642"/>
    <w:rsid w:val="003F5B69"/>
    <w:rsid w:val="003F6D0D"/>
    <w:rsid w:val="00404674"/>
    <w:rsid w:val="00405D63"/>
    <w:rsid w:val="00411CA3"/>
    <w:rsid w:val="00415EA6"/>
    <w:rsid w:val="00420259"/>
    <w:rsid w:val="00421C12"/>
    <w:rsid w:val="00421F80"/>
    <w:rsid w:val="00426522"/>
    <w:rsid w:val="00427755"/>
    <w:rsid w:val="00431B99"/>
    <w:rsid w:val="00432C90"/>
    <w:rsid w:val="0043444D"/>
    <w:rsid w:val="0044623D"/>
    <w:rsid w:val="004534AE"/>
    <w:rsid w:val="00454211"/>
    <w:rsid w:val="0045442D"/>
    <w:rsid w:val="00455CE9"/>
    <w:rsid w:val="00456355"/>
    <w:rsid w:val="00457FD7"/>
    <w:rsid w:val="00461B2F"/>
    <w:rsid w:val="004668FA"/>
    <w:rsid w:val="0046777D"/>
    <w:rsid w:val="004700D3"/>
    <w:rsid w:val="00471455"/>
    <w:rsid w:val="004744A6"/>
    <w:rsid w:val="00475D8A"/>
    <w:rsid w:val="004803E1"/>
    <w:rsid w:val="004809D5"/>
    <w:rsid w:val="004824B0"/>
    <w:rsid w:val="00482EA3"/>
    <w:rsid w:val="00483D8F"/>
    <w:rsid w:val="004912A7"/>
    <w:rsid w:val="00492387"/>
    <w:rsid w:val="004932C4"/>
    <w:rsid w:val="0049540B"/>
    <w:rsid w:val="004A0714"/>
    <w:rsid w:val="004A2E2F"/>
    <w:rsid w:val="004B172D"/>
    <w:rsid w:val="004B6325"/>
    <w:rsid w:val="004C0CC6"/>
    <w:rsid w:val="004C27D1"/>
    <w:rsid w:val="004D028C"/>
    <w:rsid w:val="004D1055"/>
    <w:rsid w:val="004D1ECE"/>
    <w:rsid w:val="004D20C1"/>
    <w:rsid w:val="004D3CA9"/>
    <w:rsid w:val="004D3E95"/>
    <w:rsid w:val="004E089E"/>
    <w:rsid w:val="004E115D"/>
    <w:rsid w:val="004E172D"/>
    <w:rsid w:val="004E177F"/>
    <w:rsid w:val="004E3F73"/>
    <w:rsid w:val="004E6810"/>
    <w:rsid w:val="004E7EDA"/>
    <w:rsid w:val="004F09E5"/>
    <w:rsid w:val="004F45D0"/>
    <w:rsid w:val="004F58F9"/>
    <w:rsid w:val="00501C18"/>
    <w:rsid w:val="0050322C"/>
    <w:rsid w:val="005036A4"/>
    <w:rsid w:val="00504C4F"/>
    <w:rsid w:val="00506099"/>
    <w:rsid w:val="00507A71"/>
    <w:rsid w:val="00510CB6"/>
    <w:rsid w:val="0051338E"/>
    <w:rsid w:val="00513588"/>
    <w:rsid w:val="005154A8"/>
    <w:rsid w:val="005279F2"/>
    <w:rsid w:val="00530524"/>
    <w:rsid w:val="0053146D"/>
    <w:rsid w:val="00532A7F"/>
    <w:rsid w:val="0053702F"/>
    <w:rsid w:val="00537C36"/>
    <w:rsid w:val="00543673"/>
    <w:rsid w:val="0054664B"/>
    <w:rsid w:val="00546A7A"/>
    <w:rsid w:val="0055477C"/>
    <w:rsid w:val="00554C29"/>
    <w:rsid w:val="00555825"/>
    <w:rsid w:val="005560C9"/>
    <w:rsid w:val="005626AF"/>
    <w:rsid w:val="00576AC6"/>
    <w:rsid w:val="005832A5"/>
    <w:rsid w:val="00585277"/>
    <w:rsid w:val="005963F0"/>
    <w:rsid w:val="005A1233"/>
    <w:rsid w:val="005A2270"/>
    <w:rsid w:val="005A25AD"/>
    <w:rsid w:val="005A7B44"/>
    <w:rsid w:val="005B2AA1"/>
    <w:rsid w:val="005B3DC9"/>
    <w:rsid w:val="005B4024"/>
    <w:rsid w:val="005B4FF3"/>
    <w:rsid w:val="005C1413"/>
    <w:rsid w:val="005C2DA0"/>
    <w:rsid w:val="005C3422"/>
    <w:rsid w:val="005C47E7"/>
    <w:rsid w:val="005C71D8"/>
    <w:rsid w:val="005E12F3"/>
    <w:rsid w:val="005E1AA9"/>
    <w:rsid w:val="005E3F8B"/>
    <w:rsid w:val="005E5701"/>
    <w:rsid w:val="005E634E"/>
    <w:rsid w:val="005F2625"/>
    <w:rsid w:val="005F38D8"/>
    <w:rsid w:val="005F5110"/>
    <w:rsid w:val="005F5E5D"/>
    <w:rsid w:val="00600399"/>
    <w:rsid w:val="00601AB1"/>
    <w:rsid w:val="00601C72"/>
    <w:rsid w:val="006033BD"/>
    <w:rsid w:val="0060507F"/>
    <w:rsid w:val="006067C9"/>
    <w:rsid w:val="006142A3"/>
    <w:rsid w:val="0061529D"/>
    <w:rsid w:val="00616D55"/>
    <w:rsid w:val="00616EA5"/>
    <w:rsid w:val="006266DB"/>
    <w:rsid w:val="00627DE8"/>
    <w:rsid w:val="00630D63"/>
    <w:rsid w:val="0063438A"/>
    <w:rsid w:val="0063455D"/>
    <w:rsid w:val="006355C9"/>
    <w:rsid w:val="00635B19"/>
    <w:rsid w:val="00637769"/>
    <w:rsid w:val="0064261C"/>
    <w:rsid w:val="00646C20"/>
    <w:rsid w:val="0064780D"/>
    <w:rsid w:val="0064787A"/>
    <w:rsid w:val="0065022F"/>
    <w:rsid w:val="00650957"/>
    <w:rsid w:val="00651772"/>
    <w:rsid w:val="00653597"/>
    <w:rsid w:val="006556E0"/>
    <w:rsid w:val="00655C1F"/>
    <w:rsid w:val="0065693B"/>
    <w:rsid w:val="00666CA5"/>
    <w:rsid w:val="006710DA"/>
    <w:rsid w:val="00672AB2"/>
    <w:rsid w:val="0067442D"/>
    <w:rsid w:val="00677D1A"/>
    <w:rsid w:val="006834E5"/>
    <w:rsid w:val="006857D9"/>
    <w:rsid w:val="0068687F"/>
    <w:rsid w:val="00687672"/>
    <w:rsid w:val="006905E4"/>
    <w:rsid w:val="006913F7"/>
    <w:rsid w:val="006969F5"/>
    <w:rsid w:val="006A30A2"/>
    <w:rsid w:val="006A44E2"/>
    <w:rsid w:val="006A4845"/>
    <w:rsid w:val="006B191E"/>
    <w:rsid w:val="006B3733"/>
    <w:rsid w:val="006B7836"/>
    <w:rsid w:val="006C08D6"/>
    <w:rsid w:val="006C0E0D"/>
    <w:rsid w:val="006C3950"/>
    <w:rsid w:val="006C70FF"/>
    <w:rsid w:val="006C7B24"/>
    <w:rsid w:val="006D2D6E"/>
    <w:rsid w:val="006E2D71"/>
    <w:rsid w:val="006E3167"/>
    <w:rsid w:val="006E3B4D"/>
    <w:rsid w:val="006E5B51"/>
    <w:rsid w:val="006E7072"/>
    <w:rsid w:val="006F008C"/>
    <w:rsid w:val="006F58D0"/>
    <w:rsid w:val="006F5BE1"/>
    <w:rsid w:val="007006F1"/>
    <w:rsid w:val="007019FE"/>
    <w:rsid w:val="007027CD"/>
    <w:rsid w:val="00703B9C"/>
    <w:rsid w:val="00712D56"/>
    <w:rsid w:val="00713430"/>
    <w:rsid w:val="007162C8"/>
    <w:rsid w:val="00716DCC"/>
    <w:rsid w:val="00717D6A"/>
    <w:rsid w:val="0072158D"/>
    <w:rsid w:val="00722217"/>
    <w:rsid w:val="00723665"/>
    <w:rsid w:val="007313D2"/>
    <w:rsid w:val="007338E8"/>
    <w:rsid w:val="00733CBA"/>
    <w:rsid w:val="00737145"/>
    <w:rsid w:val="0074427A"/>
    <w:rsid w:val="00760346"/>
    <w:rsid w:val="00760616"/>
    <w:rsid w:val="007636BC"/>
    <w:rsid w:val="00763953"/>
    <w:rsid w:val="007702FF"/>
    <w:rsid w:val="007727B0"/>
    <w:rsid w:val="00773653"/>
    <w:rsid w:val="0077657D"/>
    <w:rsid w:val="00777B9E"/>
    <w:rsid w:val="00781B11"/>
    <w:rsid w:val="00782435"/>
    <w:rsid w:val="00786022"/>
    <w:rsid w:val="00791089"/>
    <w:rsid w:val="00796060"/>
    <w:rsid w:val="007A0828"/>
    <w:rsid w:val="007A25D4"/>
    <w:rsid w:val="007A48AE"/>
    <w:rsid w:val="007A523E"/>
    <w:rsid w:val="007A5D42"/>
    <w:rsid w:val="007B1AAB"/>
    <w:rsid w:val="007B23F9"/>
    <w:rsid w:val="007B2513"/>
    <w:rsid w:val="007B296A"/>
    <w:rsid w:val="007B43AF"/>
    <w:rsid w:val="007B5344"/>
    <w:rsid w:val="007C24F9"/>
    <w:rsid w:val="007C2B18"/>
    <w:rsid w:val="007C779F"/>
    <w:rsid w:val="007D0C96"/>
    <w:rsid w:val="007D0F85"/>
    <w:rsid w:val="007D1F41"/>
    <w:rsid w:val="007D2C96"/>
    <w:rsid w:val="007D5DBC"/>
    <w:rsid w:val="007E32F3"/>
    <w:rsid w:val="007E71FF"/>
    <w:rsid w:val="007E7CAD"/>
    <w:rsid w:val="007F5FF4"/>
    <w:rsid w:val="007F6375"/>
    <w:rsid w:val="00802D53"/>
    <w:rsid w:val="00802EEA"/>
    <w:rsid w:val="00805171"/>
    <w:rsid w:val="00807836"/>
    <w:rsid w:val="00811E4C"/>
    <w:rsid w:val="00814A11"/>
    <w:rsid w:val="00814A48"/>
    <w:rsid w:val="00821C44"/>
    <w:rsid w:val="0082296A"/>
    <w:rsid w:val="0082427B"/>
    <w:rsid w:val="00826D27"/>
    <w:rsid w:val="0083285E"/>
    <w:rsid w:val="00833C39"/>
    <w:rsid w:val="00835821"/>
    <w:rsid w:val="00841EF2"/>
    <w:rsid w:val="00855FB5"/>
    <w:rsid w:val="0085719A"/>
    <w:rsid w:val="0085753E"/>
    <w:rsid w:val="008618B6"/>
    <w:rsid w:val="008637B5"/>
    <w:rsid w:val="008747BA"/>
    <w:rsid w:val="00875148"/>
    <w:rsid w:val="00876FF9"/>
    <w:rsid w:val="00877A7C"/>
    <w:rsid w:val="00881BEB"/>
    <w:rsid w:val="00882742"/>
    <w:rsid w:val="0088449D"/>
    <w:rsid w:val="00884DE1"/>
    <w:rsid w:val="00891442"/>
    <w:rsid w:val="008920A8"/>
    <w:rsid w:val="008A3B9D"/>
    <w:rsid w:val="008A57E3"/>
    <w:rsid w:val="008A5D0E"/>
    <w:rsid w:val="008A6136"/>
    <w:rsid w:val="008A6AC0"/>
    <w:rsid w:val="008B6B43"/>
    <w:rsid w:val="008B770E"/>
    <w:rsid w:val="008D0661"/>
    <w:rsid w:val="008E03A3"/>
    <w:rsid w:val="008E0508"/>
    <w:rsid w:val="008E2DB0"/>
    <w:rsid w:val="008E2FAF"/>
    <w:rsid w:val="008E4E01"/>
    <w:rsid w:val="008F00F4"/>
    <w:rsid w:val="008F05E9"/>
    <w:rsid w:val="008F47F0"/>
    <w:rsid w:val="009024E6"/>
    <w:rsid w:val="00903281"/>
    <w:rsid w:val="009101B1"/>
    <w:rsid w:val="00913326"/>
    <w:rsid w:val="0091372D"/>
    <w:rsid w:val="00913CA2"/>
    <w:rsid w:val="00916D34"/>
    <w:rsid w:val="009208B0"/>
    <w:rsid w:val="0092487B"/>
    <w:rsid w:val="00924A09"/>
    <w:rsid w:val="00925D79"/>
    <w:rsid w:val="00931825"/>
    <w:rsid w:val="00940784"/>
    <w:rsid w:val="00941EFE"/>
    <w:rsid w:val="009442AB"/>
    <w:rsid w:val="00947A53"/>
    <w:rsid w:val="00950595"/>
    <w:rsid w:val="009516D9"/>
    <w:rsid w:val="00951992"/>
    <w:rsid w:val="00953BA8"/>
    <w:rsid w:val="00954145"/>
    <w:rsid w:val="009616E6"/>
    <w:rsid w:val="0096295D"/>
    <w:rsid w:val="0097368C"/>
    <w:rsid w:val="00973C6E"/>
    <w:rsid w:val="00975CE3"/>
    <w:rsid w:val="0097629A"/>
    <w:rsid w:val="00990917"/>
    <w:rsid w:val="00992E55"/>
    <w:rsid w:val="00993903"/>
    <w:rsid w:val="009955F8"/>
    <w:rsid w:val="009A1CB5"/>
    <w:rsid w:val="009A1F20"/>
    <w:rsid w:val="009A2DB6"/>
    <w:rsid w:val="009A3755"/>
    <w:rsid w:val="009A5425"/>
    <w:rsid w:val="009A59B8"/>
    <w:rsid w:val="009B2B00"/>
    <w:rsid w:val="009B4128"/>
    <w:rsid w:val="009C275C"/>
    <w:rsid w:val="009C395C"/>
    <w:rsid w:val="009C5F69"/>
    <w:rsid w:val="009C6C99"/>
    <w:rsid w:val="009D291C"/>
    <w:rsid w:val="009D4D87"/>
    <w:rsid w:val="009E04B5"/>
    <w:rsid w:val="009E5FF3"/>
    <w:rsid w:val="009E6093"/>
    <w:rsid w:val="009F4E3A"/>
    <w:rsid w:val="009F6B60"/>
    <w:rsid w:val="00A029DF"/>
    <w:rsid w:val="00A06665"/>
    <w:rsid w:val="00A0754D"/>
    <w:rsid w:val="00A07944"/>
    <w:rsid w:val="00A11D5E"/>
    <w:rsid w:val="00A12752"/>
    <w:rsid w:val="00A15B5F"/>
    <w:rsid w:val="00A16FB2"/>
    <w:rsid w:val="00A213AC"/>
    <w:rsid w:val="00A24A04"/>
    <w:rsid w:val="00A26521"/>
    <w:rsid w:val="00A32AFA"/>
    <w:rsid w:val="00A33EF4"/>
    <w:rsid w:val="00A3474E"/>
    <w:rsid w:val="00A37346"/>
    <w:rsid w:val="00A427DD"/>
    <w:rsid w:val="00A445AD"/>
    <w:rsid w:val="00A4527F"/>
    <w:rsid w:val="00A45EB0"/>
    <w:rsid w:val="00A5174D"/>
    <w:rsid w:val="00A55B00"/>
    <w:rsid w:val="00A5639E"/>
    <w:rsid w:val="00A62C4F"/>
    <w:rsid w:val="00A642B9"/>
    <w:rsid w:val="00A6466F"/>
    <w:rsid w:val="00A652AD"/>
    <w:rsid w:val="00A7019A"/>
    <w:rsid w:val="00A725C0"/>
    <w:rsid w:val="00A763FA"/>
    <w:rsid w:val="00A77512"/>
    <w:rsid w:val="00A8030B"/>
    <w:rsid w:val="00A81F31"/>
    <w:rsid w:val="00A861AA"/>
    <w:rsid w:val="00A9060D"/>
    <w:rsid w:val="00A9072B"/>
    <w:rsid w:val="00A93D71"/>
    <w:rsid w:val="00A95A23"/>
    <w:rsid w:val="00A97037"/>
    <w:rsid w:val="00A97312"/>
    <w:rsid w:val="00AA2316"/>
    <w:rsid w:val="00AA333D"/>
    <w:rsid w:val="00AB0EC5"/>
    <w:rsid w:val="00AB4DA2"/>
    <w:rsid w:val="00AB5584"/>
    <w:rsid w:val="00AB60A7"/>
    <w:rsid w:val="00AC2B53"/>
    <w:rsid w:val="00AC4415"/>
    <w:rsid w:val="00AD26D5"/>
    <w:rsid w:val="00AD2EA2"/>
    <w:rsid w:val="00AD5251"/>
    <w:rsid w:val="00AE3D67"/>
    <w:rsid w:val="00AE607A"/>
    <w:rsid w:val="00AE6717"/>
    <w:rsid w:val="00AF3672"/>
    <w:rsid w:val="00AF3D34"/>
    <w:rsid w:val="00AF4914"/>
    <w:rsid w:val="00B00668"/>
    <w:rsid w:val="00B0463C"/>
    <w:rsid w:val="00B04E69"/>
    <w:rsid w:val="00B12FDE"/>
    <w:rsid w:val="00B14833"/>
    <w:rsid w:val="00B15292"/>
    <w:rsid w:val="00B17435"/>
    <w:rsid w:val="00B21F6F"/>
    <w:rsid w:val="00B22321"/>
    <w:rsid w:val="00B273DA"/>
    <w:rsid w:val="00B27E41"/>
    <w:rsid w:val="00B33624"/>
    <w:rsid w:val="00B34C22"/>
    <w:rsid w:val="00B36D61"/>
    <w:rsid w:val="00B40370"/>
    <w:rsid w:val="00B40C84"/>
    <w:rsid w:val="00B412A3"/>
    <w:rsid w:val="00B42558"/>
    <w:rsid w:val="00B43DB8"/>
    <w:rsid w:val="00B517A0"/>
    <w:rsid w:val="00B57437"/>
    <w:rsid w:val="00B63E9A"/>
    <w:rsid w:val="00B65FB7"/>
    <w:rsid w:val="00B7238B"/>
    <w:rsid w:val="00B83F0D"/>
    <w:rsid w:val="00B87D8E"/>
    <w:rsid w:val="00B913AD"/>
    <w:rsid w:val="00B92FE2"/>
    <w:rsid w:val="00B93A8E"/>
    <w:rsid w:val="00B9564B"/>
    <w:rsid w:val="00B961D4"/>
    <w:rsid w:val="00B96E70"/>
    <w:rsid w:val="00B96ECA"/>
    <w:rsid w:val="00B9729F"/>
    <w:rsid w:val="00BA116C"/>
    <w:rsid w:val="00BA17E8"/>
    <w:rsid w:val="00BA3B64"/>
    <w:rsid w:val="00BB3B1A"/>
    <w:rsid w:val="00BB417B"/>
    <w:rsid w:val="00BB5536"/>
    <w:rsid w:val="00BB5567"/>
    <w:rsid w:val="00BC078F"/>
    <w:rsid w:val="00BC4233"/>
    <w:rsid w:val="00BC4A9F"/>
    <w:rsid w:val="00BC622F"/>
    <w:rsid w:val="00BC6357"/>
    <w:rsid w:val="00BC6CC8"/>
    <w:rsid w:val="00BD15DC"/>
    <w:rsid w:val="00BD1F41"/>
    <w:rsid w:val="00BD3FB3"/>
    <w:rsid w:val="00BD4F7E"/>
    <w:rsid w:val="00BD72D6"/>
    <w:rsid w:val="00BE1073"/>
    <w:rsid w:val="00BE18EB"/>
    <w:rsid w:val="00BE1B69"/>
    <w:rsid w:val="00BE59B4"/>
    <w:rsid w:val="00BE6CFA"/>
    <w:rsid w:val="00BF52A5"/>
    <w:rsid w:val="00BF5B5A"/>
    <w:rsid w:val="00BF6F8F"/>
    <w:rsid w:val="00BF73C2"/>
    <w:rsid w:val="00BF7CC2"/>
    <w:rsid w:val="00C02CA1"/>
    <w:rsid w:val="00C031B4"/>
    <w:rsid w:val="00C03A1D"/>
    <w:rsid w:val="00C03F45"/>
    <w:rsid w:val="00C11169"/>
    <w:rsid w:val="00C22425"/>
    <w:rsid w:val="00C22D35"/>
    <w:rsid w:val="00C238E9"/>
    <w:rsid w:val="00C24060"/>
    <w:rsid w:val="00C2734A"/>
    <w:rsid w:val="00C372EF"/>
    <w:rsid w:val="00C41369"/>
    <w:rsid w:val="00C43882"/>
    <w:rsid w:val="00C51C42"/>
    <w:rsid w:val="00C526FF"/>
    <w:rsid w:val="00C56870"/>
    <w:rsid w:val="00C61775"/>
    <w:rsid w:val="00C65ED4"/>
    <w:rsid w:val="00C675C8"/>
    <w:rsid w:val="00C676C1"/>
    <w:rsid w:val="00C72690"/>
    <w:rsid w:val="00C73A84"/>
    <w:rsid w:val="00C767D0"/>
    <w:rsid w:val="00C8115D"/>
    <w:rsid w:val="00C811DA"/>
    <w:rsid w:val="00C81F2C"/>
    <w:rsid w:val="00C86E35"/>
    <w:rsid w:val="00C9081F"/>
    <w:rsid w:val="00C91C6A"/>
    <w:rsid w:val="00C93E04"/>
    <w:rsid w:val="00C94A0F"/>
    <w:rsid w:val="00C94D82"/>
    <w:rsid w:val="00CA6CCC"/>
    <w:rsid w:val="00CB09F6"/>
    <w:rsid w:val="00CB25A0"/>
    <w:rsid w:val="00CB26EB"/>
    <w:rsid w:val="00CB2D5C"/>
    <w:rsid w:val="00CB4828"/>
    <w:rsid w:val="00CB49AD"/>
    <w:rsid w:val="00CB49F8"/>
    <w:rsid w:val="00CB783E"/>
    <w:rsid w:val="00CC28EE"/>
    <w:rsid w:val="00CC46DE"/>
    <w:rsid w:val="00CC63BF"/>
    <w:rsid w:val="00CD0A81"/>
    <w:rsid w:val="00CD33EF"/>
    <w:rsid w:val="00CD383A"/>
    <w:rsid w:val="00CD701A"/>
    <w:rsid w:val="00CE1469"/>
    <w:rsid w:val="00CE6AFF"/>
    <w:rsid w:val="00CE754A"/>
    <w:rsid w:val="00CF2486"/>
    <w:rsid w:val="00CF4DBC"/>
    <w:rsid w:val="00CF778E"/>
    <w:rsid w:val="00D02E64"/>
    <w:rsid w:val="00D03B8C"/>
    <w:rsid w:val="00D044C0"/>
    <w:rsid w:val="00D05EEE"/>
    <w:rsid w:val="00D068BA"/>
    <w:rsid w:val="00D10E81"/>
    <w:rsid w:val="00D126E0"/>
    <w:rsid w:val="00D13244"/>
    <w:rsid w:val="00D14D5A"/>
    <w:rsid w:val="00D151AD"/>
    <w:rsid w:val="00D16279"/>
    <w:rsid w:val="00D20B43"/>
    <w:rsid w:val="00D413FA"/>
    <w:rsid w:val="00D438C7"/>
    <w:rsid w:val="00D44D25"/>
    <w:rsid w:val="00D477DB"/>
    <w:rsid w:val="00D50DE0"/>
    <w:rsid w:val="00D5152A"/>
    <w:rsid w:val="00D55895"/>
    <w:rsid w:val="00D56665"/>
    <w:rsid w:val="00D61017"/>
    <w:rsid w:val="00D61FEF"/>
    <w:rsid w:val="00D676AA"/>
    <w:rsid w:val="00D711FC"/>
    <w:rsid w:val="00D71335"/>
    <w:rsid w:val="00D7269B"/>
    <w:rsid w:val="00D764B0"/>
    <w:rsid w:val="00D76A6F"/>
    <w:rsid w:val="00D80D08"/>
    <w:rsid w:val="00D819D4"/>
    <w:rsid w:val="00D86301"/>
    <w:rsid w:val="00D9057E"/>
    <w:rsid w:val="00D91940"/>
    <w:rsid w:val="00D925A2"/>
    <w:rsid w:val="00D95885"/>
    <w:rsid w:val="00DA4ABC"/>
    <w:rsid w:val="00DA751F"/>
    <w:rsid w:val="00DA7C67"/>
    <w:rsid w:val="00DB19B4"/>
    <w:rsid w:val="00DB49B6"/>
    <w:rsid w:val="00DB69E2"/>
    <w:rsid w:val="00DC1CF2"/>
    <w:rsid w:val="00DD1CF2"/>
    <w:rsid w:val="00DD3DBC"/>
    <w:rsid w:val="00DE00D9"/>
    <w:rsid w:val="00DE0F12"/>
    <w:rsid w:val="00DE1542"/>
    <w:rsid w:val="00DE459B"/>
    <w:rsid w:val="00DF10EF"/>
    <w:rsid w:val="00DF5B05"/>
    <w:rsid w:val="00DF6887"/>
    <w:rsid w:val="00DF7F5E"/>
    <w:rsid w:val="00E02B0A"/>
    <w:rsid w:val="00E05CF1"/>
    <w:rsid w:val="00E073C4"/>
    <w:rsid w:val="00E10174"/>
    <w:rsid w:val="00E11426"/>
    <w:rsid w:val="00E127DA"/>
    <w:rsid w:val="00E12B50"/>
    <w:rsid w:val="00E15A31"/>
    <w:rsid w:val="00E16331"/>
    <w:rsid w:val="00E17652"/>
    <w:rsid w:val="00E17BBC"/>
    <w:rsid w:val="00E216E8"/>
    <w:rsid w:val="00E3326F"/>
    <w:rsid w:val="00E3330B"/>
    <w:rsid w:val="00E33CA8"/>
    <w:rsid w:val="00E35C2B"/>
    <w:rsid w:val="00E367F7"/>
    <w:rsid w:val="00E42220"/>
    <w:rsid w:val="00E462EB"/>
    <w:rsid w:val="00E47D7C"/>
    <w:rsid w:val="00E60F4D"/>
    <w:rsid w:val="00E633DF"/>
    <w:rsid w:val="00E71D7B"/>
    <w:rsid w:val="00E740ED"/>
    <w:rsid w:val="00E81E0A"/>
    <w:rsid w:val="00E837F7"/>
    <w:rsid w:val="00E84FF0"/>
    <w:rsid w:val="00E861B7"/>
    <w:rsid w:val="00E86765"/>
    <w:rsid w:val="00E9095F"/>
    <w:rsid w:val="00E91472"/>
    <w:rsid w:val="00E91640"/>
    <w:rsid w:val="00E919CE"/>
    <w:rsid w:val="00EA1D17"/>
    <w:rsid w:val="00EA1DAE"/>
    <w:rsid w:val="00EA31CF"/>
    <w:rsid w:val="00EA328D"/>
    <w:rsid w:val="00EA47A6"/>
    <w:rsid w:val="00EA5463"/>
    <w:rsid w:val="00EB118B"/>
    <w:rsid w:val="00EB150C"/>
    <w:rsid w:val="00EB210C"/>
    <w:rsid w:val="00EB2E00"/>
    <w:rsid w:val="00EB4A2F"/>
    <w:rsid w:val="00EC0E4D"/>
    <w:rsid w:val="00EC3EF2"/>
    <w:rsid w:val="00EC6185"/>
    <w:rsid w:val="00EC6965"/>
    <w:rsid w:val="00ED009C"/>
    <w:rsid w:val="00ED21B8"/>
    <w:rsid w:val="00ED21E8"/>
    <w:rsid w:val="00ED2924"/>
    <w:rsid w:val="00ED5CDF"/>
    <w:rsid w:val="00ED7099"/>
    <w:rsid w:val="00EE7C66"/>
    <w:rsid w:val="00EF5730"/>
    <w:rsid w:val="00EF6F0F"/>
    <w:rsid w:val="00F07373"/>
    <w:rsid w:val="00F10D45"/>
    <w:rsid w:val="00F11662"/>
    <w:rsid w:val="00F130C7"/>
    <w:rsid w:val="00F14933"/>
    <w:rsid w:val="00F1503C"/>
    <w:rsid w:val="00F15E65"/>
    <w:rsid w:val="00F1640A"/>
    <w:rsid w:val="00F177DC"/>
    <w:rsid w:val="00F246BD"/>
    <w:rsid w:val="00F2597A"/>
    <w:rsid w:val="00F2747D"/>
    <w:rsid w:val="00F30512"/>
    <w:rsid w:val="00F36937"/>
    <w:rsid w:val="00F42841"/>
    <w:rsid w:val="00F46780"/>
    <w:rsid w:val="00F46E1B"/>
    <w:rsid w:val="00F5010A"/>
    <w:rsid w:val="00F5117C"/>
    <w:rsid w:val="00F53080"/>
    <w:rsid w:val="00F538BF"/>
    <w:rsid w:val="00F5566D"/>
    <w:rsid w:val="00F56B86"/>
    <w:rsid w:val="00F56DAB"/>
    <w:rsid w:val="00F62801"/>
    <w:rsid w:val="00F63800"/>
    <w:rsid w:val="00F70E29"/>
    <w:rsid w:val="00F76F7F"/>
    <w:rsid w:val="00F848B4"/>
    <w:rsid w:val="00F87277"/>
    <w:rsid w:val="00F93985"/>
    <w:rsid w:val="00F94012"/>
    <w:rsid w:val="00F9478B"/>
    <w:rsid w:val="00F96A5F"/>
    <w:rsid w:val="00FA14D2"/>
    <w:rsid w:val="00FA1565"/>
    <w:rsid w:val="00FA3F9E"/>
    <w:rsid w:val="00FA6C91"/>
    <w:rsid w:val="00FB175C"/>
    <w:rsid w:val="00FB5E65"/>
    <w:rsid w:val="00FB7487"/>
    <w:rsid w:val="00FB7D3C"/>
    <w:rsid w:val="00FC2856"/>
    <w:rsid w:val="00FC28C5"/>
    <w:rsid w:val="00FC3193"/>
    <w:rsid w:val="00FC527D"/>
    <w:rsid w:val="00FC6BD5"/>
    <w:rsid w:val="00FC7ABB"/>
    <w:rsid w:val="00FD674C"/>
    <w:rsid w:val="00FE04AB"/>
    <w:rsid w:val="00FE3084"/>
    <w:rsid w:val="00FE42CB"/>
    <w:rsid w:val="00FF0A00"/>
    <w:rsid w:val="00F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22793"/>
  <w15:chartTrackingRefBased/>
  <w15:docId w15:val="{2B3AED59-C375-480D-8ACD-B17860D1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index 1" w:semiHidden="1" w:uiPriority="2" w:unhideWhenUsed="1"/>
    <w:lsdException w:name="index 2" w:semiHidden="1" w:uiPriority="2" w:unhideWhenUsed="1"/>
    <w:lsdException w:name="index 3" w:semiHidden="1" w:uiPriority="2" w:unhideWhenUsed="1"/>
    <w:lsdException w:name="index 4" w:semiHidden="1" w:uiPriority="2" w:unhideWhenUsed="1"/>
    <w:lsdException w:name="index 5" w:semiHidden="1" w:uiPriority="2" w:unhideWhenUsed="1"/>
    <w:lsdException w:name="index 6" w:semiHidden="1" w:uiPriority="2" w:unhideWhenUsed="1"/>
    <w:lsdException w:name="index 7" w:semiHidden="1" w:uiPriority="2" w:unhideWhenUsed="1"/>
    <w:lsdException w:name="index 8" w:semiHidden="1" w:uiPriority="2" w:unhideWhenUsed="1"/>
    <w:lsdException w:name="index 9" w:semiHidden="1" w:uiPriority="2" w:unhideWhenUsed="1"/>
    <w:lsdException w:name="toc 1" w:semiHidden="1" w:uiPriority="2" w:unhideWhenUsed="1"/>
    <w:lsdException w:name="toc 2" w:semiHidden="1" w:uiPriority="2" w:unhideWhenUsed="1"/>
    <w:lsdException w:name="toc 3" w:semiHidden="1" w:uiPriority="2" w:unhideWhenUsed="1"/>
    <w:lsdException w:name="toc 4" w:semiHidden="1" w:uiPriority="2" w:unhideWhenUsed="1"/>
    <w:lsdException w:name="toc 5" w:semiHidden="1" w:uiPriority="2" w:unhideWhenUsed="1"/>
    <w:lsdException w:name="toc 6" w:semiHidden="1" w:uiPriority="2" w:unhideWhenUsed="1"/>
    <w:lsdException w:name="toc 7" w:semiHidden="1" w:uiPriority="2" w:unhideWhenUsed="1"/>
    <w:lsdException w:name="toc 8" w:semiHidden="1" w:uiPriority="2" w:unhideWhenUsed="1"/>
    <w:lsdException w:name="toc 9" w:semiHidden="1" w:uiPriority="2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uiPriority="0"/>
    <w:lsdException w:name="table of figures" w:semiHidden="1" w:uiPriority="0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2" w:unhideWhenUsed="1"/>
    <w:lsdException w:name="List 3" w:semiHidden="1" w:uiPriority="2" w:unhideWhenUsed="1"/>
    <w:lsdException w:name="List 4" w:semiHidden="1" w:uiPriority="2" w:unhideWhenUsed="1"/>
    <w:lsdException w:name="List 5" w:semiHidden="1" w:uiPriority="2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2" w:unhideWhenUsed="1"/>
    <w:lsdException w:name="HTML Acronym" w:semiHidden="1" w:unhideWhenUsed="1"/>
    <w:lsdException w:name="HTML Address" w:semiHidden="1" w:uiPriority="4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4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2"/>
    <w:next w:val="a3"/>
    <w:link w:val="10"/>
    <w:uiPriority w:val="99"/>
    <w:pPr>
      <w:keepNext/>
      <w:keepLines/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1">
    <w:name w:val="heading 2"/>
    <w:basedOn w:val="a2"/>
    <w:next w:val="a3"/>
    <w:link w:val="22"/>
    <w:uiPriority w:val="99"/>
    <w:pPr>
      <w:keepNext/>
      <w:keepLines/>
      <w:numPr>
        <w:ilvl w:val="1"/>
        <w:numId w:val="20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1">
    <w:name w:val="heading 3"/>
    <w:basedOn w:val="a2"/>
    <w:next w:val="a3"/>
    <w:link w:val="32"/>
    <w:autoRedefine/>
    <w:uiPriority w:val="99"/>
    <w:pPr>
      <w:keepNext/>
      <w:keepLines/>
      <w:numPr>
        <w:ilvl w:val="2"/>
        <w:numId w:val="20"/>
      </w:numPr>
      <w:tabs>
        <w:tab w:val="left" w:pos="561"/>
      </w:tabs>
      <w:jc w:val="left"/>
      <w:outlineLvl w:val="2"/>
    </w:pPr>
    <w:rPr>
      <w:lang w:val="x-none" w:eastAsia="x-none"/>
    </w:rPr>
  </w:style>
  <w:style w:type="paragraph" w:styleId="41">
    <w:name w:val="heading 4"/>
    <w:basedOn w:val="a2"/>
    <w:next w:val="a2"/>
    <w:link w:val="42"/>
    <w:uiPriority w:val="99"/>
    <w:pPr>
      <w:keepNext/>
      <w:keepLines/>
      <w:numPr>
        <w:ilvl w:val="3"/>
        <w:numId w:val="20"/>
      </w:numPr>
      <w:jc w:val="left"/>
      <w:outlineLvl w:val="3"/>
    </w:pPr>
    <w:rPr>
      <w:rFonts w:ascii="Arial" w:eastAsia="黑体" w:hAnsi="Arial"/>
      <w:lang w:val="x-none" w:eastAsia="x-none"/>
    </w:rPr>
  </w:style>
  <w:style w:type="paragraph" w:styleId="51">
    <w:name w:val="heading 5"/>
    <w:basedOn w:val="a2"/>
    <w:next w:val="a2"/>
    <w:link w:val="52"/>
    <w:uiPriority w:val="99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2"/>
    <w:next w:val="a2"/>
    <w:link w:val="60"/>
    <w:uiPriority w:val="99"/>
    <w:pPr>
      <w:keepNext/>
      <w:keepLines/>
      <w:numPr>
        <w:ilvl w:val="5"/>
        <w:numId w:val="20"/>
      </w:numPr>
      <w:spacing w:before="240" w:after="64"/>
      <w:jc w:val="left"/>
      <w:outlineLvl w:val="5"/>
    </w:pPr>
  </w:style>
  <w:style w:type="paragraph" w:styleId="7">
    <w:name w:val="heading 7"/>
    <w:basedOn w:val="a2"/>
    <w:next w:val="a2"/>
    <w:link w:val="70"/>
    <w:uiPriority w:val="99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2"/>
    <w:next w:val="a2"/>
    <w:link w:val="80"/>
    <w:uiPriority w:val="99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link w:val="90"/>
    <w:uiPriority w:val="99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link w:val="11"/>
    <w:uiPriority w:val="99"/>
    <w:pPr>
      <w:tabs>
        <w:tab w:val="left" w:pos="357"/>
      </w:tabs>
      <w:ind w:firstLineChars="200" w:firstLine="200"/>
    </w:pPr>
  </w:style>
  <w:style w:type="character" w:customStyle="1" w:styleId="11">
    <w:name w:val="正文文本 字符1"/>
    <w:link w:val="a3"/>
    <w:uiPriority w:val="99"/>
    <w:rsid w:val="00454211"/>
    <w:rPr>
      <w:kern w:val="2"/>
      <w:sz w:val="18"/>
    </w:rPr>
  </w:style>
  <w:style w:type="character" w:customStyle="1" w:styleId="32">
    <w:name w:val="标题 3 字符"/>
    <w:link w:val="31"/>
    <w:uiPriority w:val="99"/>
    <w:rsid w:val="006C7B24"/>
    <w:rPr>
      <w:kern w:val="2"/>
      <w:sz w:val="18"/>
      <w:lang w:val="x-none" w:eastAsia="x-none"/>
    </w:rPr>
  </w:style>
  <w:style w:type="character" w:customStyle="1" w:styleId="42">
    <w:name w:val="标题 4 字符"/>
    <w:link w:val="41"/>
    <w:uiPriority w:val="99"/>
    <w:rsid w:val="006C7B24"/>
    <w:rPr>
      <w:rFonts w:ascii="Arial" w:eastAsia="黑体" w:hAnsi="Arial"/>
      <w:kern w:val="2"/>
      <w:sz w:val="18"/>
      <w:lang w:val="x-none" w:eastAsia="x-none"/>
    </w:rPr>
  </w:style>
  <w:style w:type="character" w:customStyle="1" w:styleId="52">
    <w:name w:val="标题 5 字符"/>
    <w:link w:val="51"/>
    <w:uiPriority w:val="99"/>
    <w:rsid w:val="00454211"/>
    <w:rPr>
      <w:b/>
      <w:kern w:val="2"/>
      <w:sz w:val="28"/>
    </w:rPr>
  </w:style>
  <w:style w:type="character" w:customStyle="1" w:styleId="60">
    <w:name w:val="标题 6 字符"/>
    <w:link w:val="6"/>
    <w:uiPriority w:val="99"/>
    <w:rsid w:val="00454211"/>
    <w:rPr>
      <w:kern w:val="2"/>
      <w:sz w:val="18"/>
    </w:rPr>
  </w:style>
  <w:style w:type="character" w:customStyle="1" w:styleId="70">
    <w:name w:val="标题 7 字符"/>
    <w:link w:val="7"/>
    <w:uiPriority w:val="99"/>
    <w:rsid w:val="00454211"/>
    <w:rPr>
      <w:b/>
      <w:kern w:val="2"/>
      <w:sz w:val="24"/>
    </w:rPr>
  </w:style>
  <w:style w:type="character" w:customStyle="1" w:styleId="80">
    <w:name w:val="标题 8 字符"/>
    <w:link w:val="8"/>
    <w:uiPriority w:val="99"/>
    <w:rsid w:val="00454211"/>
    <w:rPr>
      <w:rFonts w:ascii="Arial" w:eastAsia="黑体" w:hAnsi="Arial"/>
      <w:kern w:val="2"/>
      <w:sz w:val="24"/>
    </w:rPr>
  </w:style>
  <w:style w:type="character" w:customStyle="1" w:styleId="90">
    <w:name w:val="标题 9 字符"/>
    <w:link w:val="9"/>
    <w:uiPriority w:val="99"/>
    <w:rsid w:val="00454211"/>
    <w:rPr>
      <w:rFonts w:ascii="Arial" w:eastAsia="黑体" w:hAnsi="Arial"/>
      <w:kern w:val="2"/>
      <w:sz w:val="18"/>
    </w:rPr>
  </w:style>
  <w:style w:type="paragraph" w:styleId="a7">
    <w:name w:val="footer"/>
    <w:basedOn w:val="a2"/>
    <w:link w:val="a8"/>
    <w:uiPriority w:val="99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9">
    <w:name w:val="header"/>
    <w:basedOn w:val="a2"/>
    <w:pPr>
      <w:snapToGrid w:val="0"/>
      <w:jc w:val="center"/>
    </w:pPr>
  </w:style>
  <w:style w:type="paragraph" w:styleId="aa">
    <w:name w:val="caption"/>
    <w:basedOn w:val="a2"/>
    <w:next w:val="a2"/>
    <w:link w:val="ab"/>
    <w:pPr>
      <w:spacing w:before="152" w:after="160"/>
    </w:pPr>
    <w:rPr>
      <w:rFonts w:ascii="Arial" w:eastAsia="黑体" w:hAnsi="Arial"/>
      <w:lang w:val="x-none" w:eastAsia="x-none"/>
    </w:rPr>
  </w:style>
  <w:style w:type="character" w:customStyle="1" w:styleId="ab">
    <w:name w:val="题注 字符"/>
    <w:link w:val="aa"/>
    <w:rsid w:val="008A6136"/>
    <w:rPr>
      <w:rFonts w:ascii="Arial" w:eastAsia="黑体" w:hAnsi="Arial"/>
      <w:kern w:val="2"/>
      <w:sz w:val="18"/>
    </w:rPr>
  </w:style>
  <w:style w:type="paragraph" w:styleId="ac">
    <w:name w:val="footnote text"/>
    <w:basedOn w:val="a2"/>
    <w:next w:val="12"/>
    <w:link w:val="ad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2">
    <w:name w:val="脚注文本1"/>
    <w:basedOn w:val="ac"/>
    <w:pPr>
      <w:spacing w:before="0"/>
      <w:ind w:firstLineChars="297" w:firstLine="297"/>
    </w:pPr>
  </w:style>
  <w:style w:type="character" w:customStyle="1" w:styleId="ad">
    <w:name w:val="脚注文本 字符"/>
    <w:link w:val="ac"/>
    <w:qFormat/>
    <w:rsid w:val="007A25D4"/>
    <w:rPr>
      <w:kern w:val="2"/>
      <w:sz w:val="15"/>
    </w:rPr>
  </w:style>
  <w:style w:type="character" w:styleId="ae">
    <w:name w:val="footnote reference"/>
    <w:autoRedefine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f">
    <w:name w:val="首页页眉"/>
    <w:basedOn w:val="a9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2"/>
    <w:uiPriority w:val="7"/>
  </w:style>
  <w:style w:type="paragraph" w:customStyle="1" w:styleId="DepartCorrespondhttp">
    <w:name w:val="Depart.Correspond.http"/>
    <w:basedOn w:val="af0"/>
    <w:uiPriority w:val="7"/>
    <w:pPr>
      <w:ind w:left="66" w:hangingChars="66" w:hanging="66"/>
    </w:pPr>
    <w:rPr>
      <w:iCs/>
      <w:sz w:val="16"/>
    </w:rPr>
  </w:style>
  <w:style w:type="paragraph" w:customStyle="1" w:styleId="af0">
    <w:name w:val="单位"/>
    <w:pPr>
      <w:ind w:left="70" w:hangingChars="70" w:hanging="70"/>
      <w:jc w:val="both"/>
    </w:pPr>
    <w:rPr>
      <w:sz w:val="17"/>
    </w:rPr>
  </w:style>
  <w:style w:type="character" w:styleId="af1">
    <w:name w:val="Strong"/>
    <w:rPr>
      <w:b/>
      <w:bCs/>
    </w:rPr>
  </w:style>
  <w:style w:type="paragraph" w:customStyle="1" w:styleId="13">
    <w:name w:val="日期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13"/>
    <w:next w:val="Abstract"/>
    <w:uiPriority w:val="6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uiPriority w:val="7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2"/>
    <w:next w:val="af2"/>
    <w:uiPriority w:val="7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2">
    <w:name w:val="摘要"/>
    <w:basedOn w:val="a3"/>
    <w:next w:val="af3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3">
    <w:name w:val="关键词"/>
    <w:basedOn w:val="af2"/>
    <w:next w:val="af4"/>
    <w:pPr>
      <w:ind w:left="429" w:hangingChars="429" w:hanging="429"/>
    </w:pPr>
  </w:style>
  <w:style w:type="paragraph" w:customStyle="1" w:styleId="af4">
    <w:name w:val="分类号"/>
    <w:basedOn w:val="13"/>
    <w:next w:val="a3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14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5"/>
    <w:next w:val="DepartCorrespondhttp"/>
    <w:uiPriority w:val="6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5">
    <w:name w:val="作者"/>
    <w:basedOn w:val="a2"/>
    <w:next w:val="af0"/>
    <w:link w:val="af6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7">
    <w:name w:val="文前文本"/>
    <w:basedOn w:val="af3"/>
    <w:pPr>
      <w:ind w:left="0" w:firstLine="0"/>
    </w:pPr>
    <w:rPr>
      <w:b/>
    </w:rPr>
  </w:style>
  <w:style w:type="paragraph" w:customStyle="1" w:styleId="af8">
    <w:name w:val="定理"/>
    <w:basedOn w:val="a3"/>
    <w:next w:val="a3"/>
    <w:rPr>
      <w:rFonts w:eastAsia="黑体"/>
    </w:rPr>
  </w:style>
  <w:style w:type="paragraph" w:styleId="af9">
    <w:name w:val="Subtitle"/>
    <w:basedOn w:val="a2"/>
    <w:next w:val="af5"/>
    <w:link w:val="afa"/>
    <w:pPr>
      <w:spacing w:before="320"/>
      <w:outlineLvl w:val="0"/>
    </w:pPr>
    <w:rPr>
      <w:rFonts w:eastAsia="黑体"/>
      <w:sz w:val="36"/>
    </w:rPr>
  </w:style>
  <w:style w:type="character" w:customStyle="1" w:styleId="afa">
    <w:name w:val="副标题 字符"/>
    <w:link w:val="af9"/>
    <w:rsid w:val="00454211"/>
    <w:rPr>
      <w:rFonts w:eastAsia="黑体"/>
      <w:kern w:val="2"/>
      <w:sz w:val="36"/>
    </w:rPr>
  </w:style>
  <w:style w:type="paragraph" w:customStyle="1" w:styleId="afb">
    <w:name w:val="表名"/>
    <w:basedOn w:val="a2"/>
    <w:pPr>
      <w:spacing w:after="120"/>
    </w:pPr>
  </w:style>
  <w:style w:type="character" w:styleId="afc">
    <w:name w:val="endnote reference"/>
    <w:rPr>
      <w:vertAlign w:val="superscript"/>
    </w:rPr>
  </w:style>
  <w:style w:type="paragraph" w:customStyle="1" w:styleId="Reference">
    <w:name w:val="Reference"/>
    <w:basedOn w:val="a2"/>
    <w:next w:val="TextofReference"/>
    <w:uiPriority w:val="6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uiPriority w:val="7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d">
    <w:name w:val="证明"/>
    <w:basedOn w:val="af8"/>
    <w:rPr>
      <w:rFonts w:eastAsia="仿宋_GB2312"/>
    </w:rPr>
  </w:style>
  <w:style w:type="paragraph" w:customStyle="1" w:styleId="TextofReference1">
    <w:name w:val="Text of Reference 1"/>
    <w:pPr>
      <w:numPr>
        <w:numId w:val="1"/>
      </w:numPr>
      <w:spacing w:line="260" w:lineRule="exact"/>
      <w:jc w:val="both"/>
    </w:pPr>
    <w:rPr>
      <w:sz w:val="15"/>
    </w:rPr>
  </w:style>
  <w:style w:type="paragraph" w:customStyle="1" w:styleId="afe">
    <w:name w:val="中文参考文献"/>
    <w:basedOn w:val="Reference"/>
    <w:next w:val="a3"/>
    <w:pPr>
      <w:spacing w:before="240"/>
    </w:pPr>
    <w:rPr>
      <w:b w:val="0"/>
    </w:rPr>
  </w:style>
  <w:style w:type="paragraph" w:customStyle="1" w:styleId="aff">
    <w:name w:val="致谢"/>
    <w:basedOn w:val="af8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uiPriority w:val="7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3">
    <w:name w:val="Body Text 2"/>
    <w:basedOn w:val="a2"/>
    <w:link w:val="24"/>
    <w:semiHidden/>
    <w:pPr>
      <w:spacing w:line="0" w:lineRule="atLeast"/>
      <w:jc w:val="center"/>
    </w:pPr>
    <w:rPr>
      <w:sz w:val="15"/>
    </w:rPr>
  </w:style>
  <w:style w:type="character" w:customStyle="1" w:styleId="24">
    <w:name w:val="正文文本 2 字符"/>
    <w:link w:val="23"/>
    <w:semiHidden/>
    <w:rsid w:val="00454211"/>
    <w:rPr>
      <w:kern w:val="2"/>
      <w:sz w:val="15"/>
    </w:rPr>
  </w:style>
  <w:style w:type="paragraph" w:customStyle="1" w:styleId="http">
    <w:name w:val="http(中)"/>
    <w:basedOn w:val="a2"/>
    <w:next w:val="a2"/>
    <w:uiPriority w:val="7"/>
    <w:pPr>
      <w:widowControl/>
      <w:overflowPunct/>
      <w:spacing w:after="200"/>
    </w:pPr>
    <w:rPr>
      <w:kern w:val="0"/>
      <w:sz w:val="15"/>
    </w:rPr>
  </w:style>
  <w:style w:type="character" w:styleId="aff0">
    <w:name w:val="Hyperlink"/>
    <w:rPr>
      <w:color w:val="0000FF"/>
      <w:u w:val="single"/>
    </w:rPr>
  </w:style>
  <w:style w:type="paragraph" w:customStyle="1" w:styleId="DepartCorrespond">
    <w:name w:val="Depart.Correspond"/>
    <w:basedOn w:val="af0"/>
    <w:uiPriority w:val="7"/>
    <w:pPr>
      <w:ind w:left="66" w:hangingChars="66" w:hanging="66"/>
    </w:pPr>
    <w:rPr>
      <w:iCs/>
      <w:sz w:val="16"/>
    </w:rPr>
  </w:style>
  <w:style w:type="paragraph" w:styleId="aff1">
    <w:name w:val="annotation text"/>
    <w:basedOn w:val="a2"/>
    <w:link w:val="aff2"/>
    <w:uiPriority w:val="99"/>
    <w:semiHidden/>
    <w:pPr>
      <w:overflowPunct/>
      <w:jc w:val="left"/>
    </w:pPr>
    <w:rPr>
      <w:sz w:val="21"/>
    </w:rPr>
  </w:style>
  <w:style w:type="character" w:customStyle="1" w:styleId="aff2">
    <w:name w:val="批注文字 字符"/>
    <w:link w:val="aff1"/>
    <w:uiPriority w:val="99"/>
    <w:semiHidden/>
    <w:rsid w:val="006C7B24"/>
    <w:rPr>
      <w:kern w:val="2"/>
      <w:sz w:val="21"/>
    </w:rPr>
  </w:style>
  <w:style w:type="paragraph" w:customStyle="1" w:styleId="abstract0">
    <w:name w:val="abstract"/>
    <w:basedOn w:val="p1a"/>
    <w:next w:val="a2"/>
    <w:uiPriority w:val="7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2"/>
    <w:next w:val="a2"/>
    <w:uiPriority w:val="6"/>
    <w:pPr>
      <w:widowControl/>
      <w:overflowPunct/>
    </w:pPr>
    <w:rPr>
      <w:rFonts w:ascii="Times" w:hAnsi="Times"/>
      <w:kern w:val="0"/>
      <w:sz w:val="20"/>
      <w:lang w:eastAsia="en-US"/>
    </w:rPr>
  </w:style>
  <w:style w:type="character" w:customStyle="1" w:styleId="plain">
    <w:name w:val="plain"/>
    <w:basedOn w:val="a4"/>
    <w:uiPriority w:val="6"/>
  </w:style>
  <w:style w:type="paragraph" w:customStyle="1" w:styleId="author">
    <w:name w:val="author"/>
    <w:basedOn w:val="a2"/>
    <w:next w:val="authorinfo"/>
    <w:uiPriority w:val="7"/>
    <w:pPr>
      <w:widowControl/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hAnsi="Times"/>
      <w:kern w:val="0"/>
      <w:sz w:val="20"/>
      <w:lang w:eastAsia="ja-JP"/>
    </w:rPr>
  </w:style>
  <w:style w:type="paragraph" w:customStyle="1" w:styleId="authorinfo">
    <w:name w:val="authorinfo"/>
    <w:basedOn w:val="a2"/>
    <w:next w:val="email"/>
    <w:uiPriority w:val="7"/>
    <w:pPr>
      <w:widowControl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lang w:eastAsia="ja-JP"/>
    </w:rPr>
  </w:style>
  <w:style w:type="paragraph" w:customStyle="1" w:styleId="email">
    <w:name w:val="email"/>
    <w:basedOn w:val="a2"/>
    <w:next w:val="abstract0"/>
    <w:uiPriority w:val="6"/>
    <w:pPr>
      <w:widowControl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lang w:eastAsia="ja-JP"/>
    </w:rPr>
  </w:style>
  <w:style w:type="paragraph" w:styleId="aff3">
    <w:name w:val="Plain Text"/>
    <w:basedOn w:val="a2"/>
    <w:link w:val="aff4"/>
    <w:semiHidden/>
    <w:pPr>
      <w:overflowPunct/>
    </w:pPr>
    <w:rPr>
      <w:rFonts w:ascii="宋体" w:hAnsi="Courier New" w:cs="Courier New"/>
      <w:sz w:val="21"/>
      <w:szCs w:val="21"/>
    </w:rPr>
  </w:style>
  <w:style w:type="character" w:customStyle="1" w:styleId="aff4">
    <w:name w:val="纯文本 字符"/>
    <w:link w:val="aff3"/>
    <w:semiHidden/>
    <w:rsid w:val="00454211"/>
    <w:rPr>
      <w:rFonts w:ascii="宋体" w:hAnsi="Courier New" w:cs="Courier New"/>
      <w:kern w:val="2"/>
      <w:sz w:val="21"/>
      <w:szCs w:val="21"/>
    </w:rPr>
  </w:style>
  <w:style w:type="paragraph" w:customStyle="1" w:styleId="15">
    <w:name w:val="样式1"/>
    <w:basedOn w:val="a2"/>
    <w:link w:val="16"/>
    <w:uiPriority w:val="3"/>
    <w:pPr>
      <w:tabs>
        <w:tab w:val="left" w:pos="357"/>
      </w:tabs>
      <w:ind w:firstLineChars="200" w:firstLine="432"/>
    </w:pPr>
  </w:style>
  <w:style w:type="character" w:customStyle="1" w:styleId="m">
    <w:name w:val="m"/>
    <w:basedOn w:val="a4"/>
  </w:style>
  <w:style w:type="paragraph" w:customStyle="1" w:styleId="17">
    <w:name w:val="样式 正文首行缩进 + 首行缩进:  1 字符"/>
    <w:basedOn w:val="aff5"/>
    <w:uiPriority w:val="2"/>
    <w:pPr>
      <w:overflowPunct/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customStyle="1" w:styleId="aff5">
    <w:name w:val="正文首行缩进"/>
    <w:basedOn w:val="a3"/>
    <w:link w:val="Char"/>
    <w:semiHidden/>
    <w:pPr>
      <w:tabs>
        <w:tab w:val="clear" w:pos="357"/>
      </w:tabs>
      <w:spacing w:after="120"/>
      <w:ind w:firstLineChars="100" w:firstLine="420"/>
    </w:pPr>
    <w:rPr>
      <w:szCs w:val="18"/>
    </w:rPr>
  </w:style>
  <w:style w:type="character" w:customStyle="1" w:styleId="Char">
    <w:name w:val="正文首行缩进 Char"/>
    <w:link w:val="aff5"/>
    <w:semiHidden/>
    <w:rsid w:val="00454211"/>
    <w:rPr>
      <w:kern w:val="2"/>
      <w:sz w:val="18"/>
      <w:szCs w:val="18"/>
    </w:rPr>
  </w:style>
  <w:style w:type="paragraph" w:customStyle="1" w:styleId="-">
    <w:name w:val="图说明-两端"/>
    <w:pPr>
      <w:snapToGrid w:val="0"/>
      <w:jc w:val="both"/>
    </w:pPr>
    <w:rPr>
      <w:rFonts w:eastAsia="黑体"/>
      <w:b/>
      <w:kern w:val="2"/>
      <w:sz w:val="18"/>
      <w:szCs w:val="24"/>
    </w:rPr>
  </w:style>
  <w:style w:type="paragraph" w:styleId="aff6">
    <w:name w:val="Body Text Indent"/>
    <w:basedOn w:val="a2"/>
    <w:link w:val="aff7"/>
    <w:semiHidden/>
    <w:pPr>
      <w:overflowPunct/>
      <w:ind w:firstLineChars="200" w:firstLine="360"/>
    </w:pPr>
    <w:rPr>
      <w:szCs w:val="24"/>
    </w:rPr>
  </w:style>
  <w:style w:type="character" w:customStyle="1" w:styleId="aff7">
    <w:name w:val="正文文本缩进 字符"/>
    <w:link w:val="aff6"/>
    <w:semiHidden/>
    <w:rsid w:val="00454211"/>
    <w:rPr>
      <w:kern w:val="2"/>
      <w:sz w:val="18"/>
      <w:szCs w:val="24"/>
    </w:rPr>
  </w:style>
  <w:style w:type="paragraph" w:styleId="aff8">
    <w:name w:val="Balloon Text"/>
    <w:basedOn w:val="a2"/>
    <w:link w:val="aff9"/>
    <w:pPr>
      <w:overflowPunct/>
    </w:pPr>
    <w:rPr>
      <w:szCs w:val="18"/>
    </w:rPr>
  </w:style>
  <w:style w:type="character" w:customStyle="1" w:styleId="aff9">
    <w:name w:val="批注框文本 字符"/>
    <w:link w:val="aff8"/>
    <w:rsid w:val="00454211"/>
    <w:rPr>
      <w:kern w:val="2"/>
      <w:sz w:val="18"/>
      <w:szCs w:val="18"/>
    </w:rPr>
  </w:style>
  <w:style w:type="paragraph" w:styleId="25">
    <w:name w:val="Body Text Indent 2"/>
    <w:basedOn w:val="a2"/>
    <w:link w:val="26"/>
    <w:semiHidden/>
    <w:pPr>
      <w:overflowPunct/>
      <w:spacing w:line="360" w:lineRule="auto"/>
      <w:ind w:firstLineChars="200" w:firstLine="480"/>
    </w:pPr>
    <w:rPr>
      <w:sz w:val="24"/>
      <w:szCs w:val="24"/>
    </w:rPr>
  </w:style>
  <w:style w:type="character" w:customStyle="1" w:styleId="26">
    <w:name w:val="正文文本缩进 2 字符"/>
    <w:link w:val="25"/>
    <w:semiHidden/>
    <w:rsid w:val="00454211"/>
    <w:rPr>
      <w:kern w:val="2"/>
      <w:sz w:val="24"/>
      <w:szCs w:val="24"/>
    </w:rPr>
  </w:style>
  <w:style w:type="character" w:customStyle="1" w:styleId="docemphasis">
    <w:name w:val="docemphasis"/>
    <w:basedOn w:val="a4"/>
    <w:uiPriority w:val="6"/>
  </w:style>
  <w:style w:type="paragraph" w:customStyle="1" w:styleId="affa">
    <w:name w:val="图目录"/>
    <w:next w:val="a2"/>
    <w:pPr>
      <w:spacing w:line="300" w:lineRule="auto"/>
      <w:jc w:val="center"/>
    </w:pPr>
    <w:rPr>
      <w:sz w:val="24"/>
    </w:rPr>
  </w:style>
  <w:style w:type="paragraph" w:customStyle="1" w:styleId="-0">
    <w:name w:val="封面-编号"/>
    <w:basedOn w:val="a2"/>
    <w:uiPriority w:val="2"/>
    <w:pPr>
      <w:overflowPunct/>
      <w:spacing w:before="100" w:after="100" w:line="264" w:lineRule="auto"/>
      <w:outlineLvl w:val="0"/>
    </w:pPr>
    <w:rPr>
      <w:rFonts w:ascii="仿宋_GB2312" w:eastAsia="仿宋_GB2312"/>
      <w:sz w:val="24"/>
    </w:rPr>
  </w:style>
  <w:style w:type="character" w:customStyle="1" w:styleId="Char2Char">
    <w:name w:val="Char2 Char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FigureCaptionCharChar">
    <w:name w:val="Figure Caption Char Char"/>
    <w:basedOn w:val="a2"/>
    <w:uiPriority w:val="6"/>
    <w:pPr>
      <w:widowControl/>
      <w:overflowPunct/>
      <w:autoSpaceDE w:val="0"/>
      <w:autoSpaceDN w:val="0"/>
    </w:pPr>
    <w:rPr>
      <w:sz w:val="16"/>
      <w:szCs w:val="16"/>
      <w:lang w:eastAsia="en-US"/>
    </w:rPr>
  </w:style>
  <w:style w:type="paragraph" w:customStyle="1" w:styleId="Date1">
    <w:name w:val="Date1"/>
    <w:basedOn w:val="DepartCorrespond"/>
    <w:next w:val="Information"/>
    <w:uiPriority w:val="7"/>
    <w:pPr>
      <w:spacing w:after="240"/>
    </w:pPr>
    <w:rPr>
      <w:sz w:val="18"/>
    </w:rPr>
  </w:style>
  <w:style w:type="paragraph" w:customStyle="1" w:styleId="Title1">
    <w:name w:val="Title1"/>
    <w:basedOn w:val="a2"/>
    <w:next w:val="Name"/>
    <w:uiPriority w:val="7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mediumb-text1">
    <w:name w:val="mediumb-text1"/>
    <w:uiPriority w:val="6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mall-text1">
    <w:name w:val="small-text1"/>
    <w:uiPriority w:val="6"/>
    <w:rPr>
      <w:rFonts w:ascii="Arial" w:hAnsi="Arial" w:cs="Arial" w:hint="default"/>
      <w:color w:val="000000"/>
      <w:sz w:val="20"/>
      <w:szCs w:val="20"/>
    </w:rPr>
  </w:style>
  <w:style w:type="paragraph" w:customStyle="1" w:styleId="MTDisplayEquation">
    <w:name w:val="MTDisplayEquation"/>
    <w:basedOn w:val="a2"/>
    <w:next w:val="a2"/>
    <w:link w:val="MTDisplayEquationChar"/>
    <w:pPr>
      <w:tabs>
        <w:tab w:val="center" w:pos="4400"/>
        <w:tab w:val="right" w:pos="8780"/>
      </w:tabs>
      <w:ind w:firstLine="420"/>
    </w:pPr>
    <w:rPr>
      <w:lang w:val="x-none" w:eastAsia="x-none"/>
    </w:rPr>
  </w:style>
  <w:style w:type="character" w:customStyle="1" w:styleId="MTDisplayEquationChar">
    <w:name w:val="MTDisplayEquation Char"/>
    <w:link w:val="MTDisplayEquation"/>
    <w:rsid w:val="006C7B24"/>
    <w:rPr>
      <w:kern w:val="2"/>
      <w:sz w:val="18"/>
    </w:rPr>
  </w:style>
  <w:style w:type="character" w:customStyle="1" w:styleId="DocumentMapChar">
    <w:name w:val="Document Map Char"/>
    <w:uiPriority w:val="6"/>
    <w:semiHidden/>
    <w:rPr>
      <w:rFonts w:ascii="宋体"/>
      <w:kern w:val="2"/>
      <w:sz w:val="18"/>
      <w:szCs w:val="18"/>
    </w:rPr>
  </w:style>
  <w:style w:type="character" w:customStyle="1" w:styleId="intbody1">
    <w:name w:val="intbody1"/>
    <w:uiPriority w:val="7"/>
    <w:rPr>
      <w:rFonts w:ascii="Arial" w:hAnsi="Arial" w:cs="Arial" w:hint="default"/>
      <w:b w:val="0"/>
      <w:bCs w:val="0"/>
      <w:color w:val="000000"/>
      <w:sz w:val="14"/>
      <w:szCs w:val="14"/>
    </w:rPr>
  </w:style>
  <w:style w:type="character" w:customStyle="1" w:styleId="HTMLPreformattedChar">
    <w:name w:val="HTML Preformatted Char"/>
    <w:uiPriority w:val="4"/>
    <w:semiHidden/>
    <w:rPr>
      <w:rFonts w:ascii="宋体" w:hAnsi="宋体" w:cs="宋体"/>
      <w:sz w:val="24"/>
      <w:szCs w:val="24"/>
    </w:rPr>
  </w:style>
  <w:style w:type="character" w:customStyle="1" w:styleId="PlainTextChar">
    <w:name w:val="Plain Text Char"/>
    <w:uiPriority w:val="6"/>
    <w:rPr>
      <w:rFonts w:ascii="Calibri" w:hAnsi="Courier New" w:cs="Courier New"/>
      <w:kern w:val="2"/>
      <w:sz w:val="21"/>
      <w:szCs w:val="21"/>
    </w:rPr>
  </w:style>
  <w:style w:type="character" w:customStyle="1" w:styleId="FootnoteTextChar">
    <w:name w:val="Footnote Text Char"/>
    <w:uiPriority w:val="6"/>
    <w:semiHidden/>
    <w:rPr>
      <w:kern w:val="2"/>
      <w:sz w:val="15"/>
    </w:rPr>
  </w:style>
  <w:style w:type="character" w:customStyle="1" w:styleId="Heading3Char">
    <w:name w:val="Heading 3 Char"/>
    <w:rPr>
      <w:kern w:val="2"/>
      <w:sz w:val="18"/>
    </w:rPr>
  </w:style>
  <w:style w:type="character" w:customStyle="1" w:styleId="BodyTextIndentChar">
    <w:name w:val="Body Text Indent Char"/>
    <w:uiPriority w:val="6"/>
    <w:rPr>
      <w:kern w:val="2"/>
      <w:sz w:val="18"/>
    </w:rPr>
  </w:style>
  <w:style w:type="character" w:customStyle="1" w:styleId="affb">
    <w:name w:val="已访问的超链接"/>
    <w:semiHidden/>
    <w:rPr>
      <w:color w:val="800080"/>
      <w:u w:val="single"/>
    </w:rPr>
  </w:style>
  <w:style w:type="paragraph" w:styleId="a">
    <w:name w:val="List Number"/>
    <w:basedOn w:val="a2"/>
    <w:semiHidden/>
    <w:pPr>
      <w:numPr>
        <w:numId w:val="4"/>
      </w:numPr>
    </w:pPr>
  </w:style>
  <w:style w:type="paragraph" w:styleId="2">
    <w:name w:val="List Number 2"/>
    <w:basedOn w:val="a2"/>
    <w:semiHidden/>
    <w:pPr>
      <w:numPr>
        <w:numId w:val="5"/>
      </w:numPr>
    </w:pPr>
  </w:style>
  <w:style w:type="paragraph" w:styleId="3">
    <w:name w:val="List Number 3"/>
    <w:basedOn w:val="a2"/>
    <w:semiHidden/>
    <w:pPr>
      <w:numPr>
        <w:numId w:val="6"/>
      </w:numPr>
    </w:pPr>
  </w:style>
  <w:style w:type="paragraph" w:styleId="4">
    <w:name w:val="List Number 4"/>
    <w:basedOn w:val="a2"/>
    <w:semiHidden/>
    <w:pPr>
      <w:numPr>
        <w:numId w:val="7"/>
      </w:numPr>
    </w:pPr>
  </w:style>
  <w:style w:type="paragraph" w:styleId="5">
    <w:name w:val="List Number 5"/>
    <w:basedOn w:val="a2"/>
    <w:semiHidden/>
    <w:pPr>
      <w:numPr>
        <w:numId w:val="8"/>
      </w:numPr>
    </w:pPr>
  </w:style>
  <w:style w:type="paragraph" w:styleId="a0">
    <w:name w:val="List Bullet"/>
    <w:basedOn w:val="a2"/>
    <w:autoRedefine/>
    <w:semiHidden/>
    <w:pPr>
      <w:numPr>
        <w:numId w:val="9"/>
      </w:numPr>
    </w:pPr>
  </w:style>
  <w:style w:type="paragraph" w:styleId="20">
    <w:name w:val="List Bullet 2"/>
    <w:basedOn w:val="a2"/>
    <w:autoRedefine/>
    <w:semiHidden/>
    <w:pPr>
      <w:numPr>
        <w:numId w:val="10"/>
      </w:numPr>
    </w:pPr>
  </w:style>
  <w:style w:type="paragraph" w:styleId="30">
    <w:name w:val="List Bullet 3"/>
    <w:basedOn w:val="a2"/>
    <w:autoRedefine/>
    <w:semiHidden/>
    <w:pPr>
      <w:numPr>
        <w:numId w:val="11"/>
      </w:numPr>
    </w:pPr>
  </w:style>
  <w:style w:type="paragraph" w:styleId="40">
    <w:name w:val="List Bullet 4"/>
    <w:basedOn w:val="a2"/>
    <w:autoRedefine/>
    <w:semiHidden/>
    <w:pPr>
      <w:numPr>
        <w:numId w:val="12"/>
      </w:numPr>
    </w:pPr>
  </w:style>
  <w:style w:type="paragraph" w:styleId="50">
    <w:name w:val="List Bullet 5"/>
    <w:basedOn w:val="a2"/>
    <w:autoRedefine/>
    <w:semiHidden/>
    <w:pPr>
      <w:numPr>
        <w:numId w:val="13"/>
      </w:numPr>
    </w:pPr>
  </w:style>
  <w:style w:type="paragraph" w:customStyle="1" w:styleId="43">
    <w:name w:val="目录 4"/>
    <w:basedOn w:val="a2"/>
    <w:next w:val="a2"/>
    <w:autoRedefine/>
    <w:uiPriority w:val="2"/>
    <w:semiHidden/>
    <w:pPr>
      <w:ind w:leftChars="600" w:left="1260"/>
    </w:pPr>
  </w:style>
  <w:style w:type="paragraph" w:styleId="27">
    <w:name w:val="List 2"/>
    <w:basedOn w:val="a2"/>
    <w:uiPriority w:val="2"/>
    <w:semiHidden/>
    <w:pPr>
      <w:ind w:leftChars="200" w:left="100" w:hangingChars="200" w:hanging="200"/>
    </w:pPr>
  </w:style>
  <w:style w:type="paragraph" w:styleId="33">
    <w:name w:val="List 3"/>
    <w:basedOn w:val="a2"/>
    <w:uiPriority w:val="2"/>
    <w:semiHidden/>
    <w:pPr>
      <w:ind w:leftChars="400" w:left="100" w:hangingChars="200" w:hanging="200"/>
    </w:pPr>
  </w:style>
  <w:style w:type="paragraph" w:styleId="44">
    <w:name w:val="List 4"/>
    <w:basedOn w:val="a2"/>
    <w:uiPriority w:val="2"/>
    <w:semiHidden/>
    <w:pPr>
      <w:ind w:leftChars="600" w:left="100" w:hangingChars="200" w:hanging="200"/>
    </w:pPr>
  </w:style>
  <w:style w:type="paragraph" w:styleId="HTML">
    <w:name w:val="HTML Address"/>
    <w:basedOn w:val="a2"/>
    <w:link w:val="HTML0"/>
    <w:uiPriority w:val="4"/>
    <w:semiHidden/>
    <w:rPr>
      <w:i/>
      <w:iCs/>
    </w:rPr>
  </w:style>
  <w:style w:type="character" w:customStyle="1" w:styleId="HTML0">
    <w:name w:val="HTML 地址 字符"/>
    <w:link w:val="HTML"/>
    <w:uiPriority w:val="4"/>
    <w:semiHidden/>
    <w:rsid w:val="00454211"/>
    <w:rPr>
      <w:i/>
      <w:iCs/>
      <w:kern w:val="2"/>
      <w:sz w:val="18"/>
    </w:rPr>
  </w:style>
  <w:style w:type="paragraph" w:styleId="HTML1">
    <w:name w:val="HTML Preformatted"/>
    <w:basedOn w:val="a2"/>
    <w:link w:val="HTML2"/>
    <w:uiPriority w:val="4"/>
    <w:semiHidden/>
    <w:rPr>
      <w:rFonts w:ascii="Courier New" w:hAnsi="Courier New" w:cs="Courier New"/>
      <w:sz w:val="20"/>
    </w:rPr>
  </w:style>
  <w:style w:type="character" w:customStyle="1" w:styleId="HTML2">
    <w:name w:val="HTML 预设格式 字符"/>
    <w:link w:val="HTML1"/>
    <w:uiPriority w:val="4"/>
    <w:semiHidden/>
    <w:rsid w:val="00454211"/>
    <w:rPr>
      <w:rFonts w:ascii="Courier New" w:hAnsi="Courier New" w:cs="Courier New"/>
      <w:kern w:val="2"/>
    </w:rPr>
  </w:style>
  <w:style w:type="paragraph" w:styleId="affc">
    <w:name w:val="Title"/>
    <w:basedOn w:val="a2"/>
    <w:link w:val="affd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fd">
    <w:name w:val="标题 字符"/>
    <w:link w:val="affc"/>
    <w:rsid w:val="00454211"/>
    <w:rPr>
      <w:rFonts w:ascii="Arial" w:hAnsi="Arial" w:cs="Arial"/>
      <w:b/>
      <w:bCs/>
      <w:kern w:val="2"/>
      <w:sz w:val="32"/>
      <w:szCs w:val="32"/>
    </w:rPr>
  </w:style>
  <w:style w:type="paragraph" w:styleId="affe">
    <w:name w:val="Salutation"/>
    <w:basedOn w:val="a2"/>
    <w:next w:val="a2"/>
    <w:link w:val="afff"/>
    <w:semiHidden/>
  </w:style>
  <w:style w:type="character" w:customStyle="1" w:styleId="afff">
    <w:name w:val="称呼 字符"/>
    <w:link w:val="affe"/>
    <w:semiHidden/>
    <w:rsid w:val="00454211"/>
    <w:rPr>
      <w:kern w:val="2"/>
      <w:sz w:val="18"/>
    </w:rPr>
  </w:style>
  <w:style w:type="paragraph" w:styleId="afff0">
    <w:name w:val="E-mail Signature"/>
    <w:basedOn w:val="a2"/>
    <w:link w:val="afff1"/>
    <w:semiHidden/>
  </w:style>
  <w:style w:type="character" w:customStyle="1" w:styleId="afff1">
    <w:name w:val="电子邮件签名 字符"/>
    <w:link w:val="afff0"/>
    <w:semiHidden/>
    <w:rsid w:val="00454211"/>
    <w:rPr>
      <w:kern w:val="2"/>
      <w:sz w:val="18"/>
    </w:rPr>
  </w:style>
  <w:style w:type="paragraph" w:styleId="afff2">
    <w:name w:val="macro"/>
    <w:link w:val="afff3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character" w:customStyle="1" w:styleId="afff3">
    <w:name w:val="宏文本 字符"/>
    <w:link w:val="afff2"/>
    <w:semiHidden/>
    <w:rsid w:val="00454211"/>
    <w:rPr>
      <w:rFonts w:ascii="Courier New" w:hAnsi="Courier New" w:cs="Courier New"/>
      <w:kern w:val="2"/>
      <w:sz w:val="24"/>
      <w:szCs w:val="24"/>
      <w:lang w:val="en-US" w:eastAsia="zh-CN" w:bidi="ar-SA"/>
    </w:rPr>
  </w:style>
  <w:style w:type="paragraph" w:styleId="afff4">
    <w:name w:val="envelope return"/>
    <w:basedOn w:val="a2"/>
    <w:semiHidden/>
    <w:pPr>
      <w:snapToGrid w:val="0"/>
    </w:pPr>
    <w:rPr>
      <w:rFonts w:ascii="Arial" w:hAnsi="Arial" w:cs="Arial"/>
    </w:rPr>
  </w:style>
  <w:style w:type="paragraph" w:styleId="afff5">
    <w:name w:val="Closing"/>
    <w:basedOn w:val="a2"/>
    <w:link w:val="afff6"/>
    <w:semiHidden/>
    <w:pPr>
      <w:ind w:leftChars="2100" w:left="100"/>
    </w:pPr>
  </w:style>
  <w:style w:type="character" w:customStyle="1" w:styleId="afff6">
    <w:name w:val="结束语 字符"/>
    <w:link w:val="afff5"/>
    <w:semiHidden/>
    <w:rsid w:val="00454211"/>
    <w:rPr>
      <w:kern w:val="2"/>
      <w:sz w:val="18"/>
    </w:rPr>
  </w:style>
  <w:style w:type="paragraph" w:styleId="afff7">
    <w:name w:val="List"/>
    <w:basedOn w:val="a2"/>
    <w:semiHidden/>
    <w:pPr>
      <w:ind w:left="200" w:hangingChars="200" w:hanging="200"/>
    </w:pPr>
  </w:style>
  <w:style w:type="paragraph" w:styleId="53">
    <w:name w:val="List 5"/>
    <w:basedOn w:val="a2"/>
    <w:uiPriority w:val="2"/>
    <w:semiHidden/>
    <w:pPr>
      <w:ind w:leftChars="800" w:left="100" w:hangingChars="200" w:hanging="200"/>
    </w:pPr>
  </w:style>
  <w:style w:type="paragraph" w:styleId="afff8">
    <w:name w:val="List Continue"/>
    <w:basedOn w:val="a2"/>
    <w:semiHidden/>
    <w:pPr>
      <w:spacing w:after="120"/>
      <w:ind w:leftChars="200" w:left="420"/>
    </w:pPr>
  </w:style>
  <w:style w:type="paragraph" w:styleId="28">
    <w:name w:val="List Continue 2"/>
    <w:basedOn w:val="a2"/>
    <w:semiHidden/>
    <w:pPr>
      <w:spacing w:after="120"/>
      <w:ind w:leftChars="400" w:left="840"/>
    </w:pPr>
  </w:style>
  <w:style w:type="paragraph" w:styleId="34">
    <w:name w:val="List Continue 3"/>
    <w:basedOn w:val="a2"/>
    <w:semiHidden/>
    <w:pPr>
      <w:spacing w:after="120"/>
      <w:ind w:leftChars="600" w:left="1260"/>
    </w:pPr>
  </w:style>
  <w:style w:type="paragraph" w:styleId="45">
    <w:name w:val="List Continue 4"/>
    <w:basedOn w:val="a2"/>
    <w:semiHidden/>
    <w:pPr>
      <w:spacing w:after="120"/>
      <w:ind w:leftChars="800" w:left="1680"/>
    </w:pPr>
  </w:style>
  <w:style w:type="paragraph" w:styleId="54">
    <w:name w:val="List Continue 5"/>
    <w:basedOn w:val="a2"/>
    <w:semiHidden/>
    <w:pPr>
      <w:spacing w:after="120"/>
      <w:ind w:leftChars="1000" w:left="2100"/>
    </w:pPr>
  </w:style>
  <w:style w:type="paragraph" w:customStyle="1" w:styleId="18">
    <w:name w:val="目录 1"/>
    <w:basedOn w:val="a2"/>
    <w:next w:val="a2"/>
    <w:autoRedefine/>
    <w:uiPriority w:val="2"/>
    <w:semiHidden/>
  </w:style>
  <w:style w:type="paragraph" w:customStyle="1" w:styleId="29">
    <w:name w:val="目录 2"/>
    <w:basedOn w:val="a2"/>
    <w:next w:val="a2"/>
    <w:autoRedefine/>
    <w:uiPriority w:val="2"/>
    <w:semiHidden/>
    <w:pPr>
      <w:ind w:leftChars="200" w:left="420"/>
    </w:pPr>
  </w:style>
  <w:style w:type="paragraph" w:customStyle="1" w:styleId="35">
    <w:name w:val="目录 3"/>
    <w:basedOn w:val="a2"/>
    <w:next w:val="a2"/>
    <w:autoRedefine/>
    <w:uiPriority w:val="2"/>
    <w:semiHidden/>
    <w:pPr>
      <w:ind w:leftChars="400" w:left="840"/>
    </w:pPr>
  </w:style>
  <w:style w:type="paragraph" w:customStyle="1" w:styleId="55">
    <w:name w:val="目录 5"/>
    <w:basedOn w:val="a2"/>
    <w:next w:val="a2"/>
    <w:autoRedefine/>
    <w:uiPriority w:val="2"/>
    <w:semiHidden/>
    <w:pPr>
      <w:ind w:leftChars="800" w:left="1680"/>
    </w:pPr>
  </w:style>
  <w:style w:type="paragraph" w:customStyle="1" w:styleId="61">
    <w:name w:val="目录 6"/>
    <w:basedOn w:val="a2"/>
    <w:next w:val="a2"/>
    <w:autoRedefine/>
    <w:uiPriority w:val="2"/>
    <w:semiHidden/>
    <w:pPr>
      <w:ind w:leftChars="1000" w:left="2100"/>
    </w:pPr>
  </w:style>
  <w:style w:type="paragraph" w:customStyle="1" w:styleId="71">
    <w:name w:val="目录 7"/>
    <w:basedOn w:val="a2"/>
    <w:next w:val="a2"/>
    <w:autoRedefine/>
    <w:uiPriority w:val="2"/>
    <w:semiHidden/>
    <w:pPr>
      <w:ind w:leftChars="1200" w:left="2520"/>
    </w:pPr>
  </w:style>
  <w:style w:type="paragraph" w:customStyle="1" w:styleId="81">
    <w:name w:val="目录 8"/>
    <w:basedOn w:val="a2"/>
    <w:next w:val="a2"/>
    <w:autoRedefine/>
    <w:uiPriority w:val="2"/>
    <w:semiHidden/>
    <w:pPr>
      <w:ind w:leftChars="1400" w:left="2940"/>
    </w:pPr>
  </w:style>
  <w:style w:type="paragraph" w:customStyle="1" w:styleId="91">
    <w:name w:val="目录 9"/>
    <w:basedOn w:val="a2"/>
    <w:next w:val="a2"/>
    <w:autoRedefine/>
    <w:uiPriority w:val="2"/>
    <w:semiHidden/>
    <w:pPr>
      <w:ind w:leftChars="1600" w:left="3360"/>
    </w:pPr>
  </w:style>
  <w:style w:type="paragraph" w:customStyle="1" w:styleId="19">
    <w:name w:val="批注框文本1"/>
    <w:basedOn w:val="a2"/>
    <w:semiHidden/>
    <w:rPr>
      <w:szCs w:val="18"/>
    </w:rPr>
  </w:style>
  <w:style w:type="paragraph" w:customStyle="1" w:styleId="CommentSubject">
    <w:name w:val="Comment Subject"/>
    <w:basedOn w:val="aff1"/>
    <w:next w:val="aff1"/>
    <w:semiHidden/>
    <w:pPr>
      <w:overflowPunct w:val="0"/>
    </w:pPr>
    <w:rPr>
      <w:b/>
      <w:bCs/>
      <w:sz w:val="18"/>
    </w:rPr>
  </w:style>
  <w:style w:type="paragraph" w:styleId="afff9">
    <w:name w:val="Normal (Web)"/>
    <w:basedOn w:val="a2"/>
    <w:uiPriority w:val="2"/>
    <w:semiHidden/>
    <w:rPr>
      <w:sz w:val="24"/>
      <w:szCs w:val="24"/>
    </w:rPr>
  </w:style>
  <w:style w:type="paragraph" w:styleId="afffa">
    <w:name w:val="Signature"/>
    <w:basedOn w:val="a2"/>
    <w:link w:val="afffb"/>
    <w:semiHidden/>
    <w:pPr>
      <w:ind w:leftChars="2100" w:left="100"/>
    </w:pPr>
  </w:style>
  <w:style w:type="character" w:customStyle="1" w:styleId="afffb">
    <w:name w:val="签名 字符"/>
    <w:link w:val="afffa"/>
    <w:semiHidden/>
    <w:rsid w:val="00454211"/>
    <w:rPr>
      <w:kern w:val="2"/>
      <w:sz w:val="18"/>
    </w:rPr>
  </w:style>
  <w:style w:type="paragraph" w:styleId="afffc">
    <w:name w:val="Date"/>
    <w:basedOn w:val="a2"/>
    <w:next w:val="a2"/>
    <w:link w:val="afffd"/>
    <w:semiHidden/>
    <w:pPr>
      <w:ind w:leftChars="2500" w:left="100"/>
    </w:pPr>
  </w:style>
  <w:style w:type="character" w:customStyle="1" w:styleId="afffd">
    <w:name w:val="日期 字符"/>
    <w:link w:val="afffc"/>
    <w:semiHidden/>
    <w:rsid w:val="00454211"/>
    <w:rPr>
      <w:kern w:val="2"/>
      <w:sz w:val="18"/>
    </w:rPr>
  </w:style>
  <w:style w:type="paragraph" w:styleId="afffe">
    <w:name w:val="envelope address"/>
    <w:basedOn w:val="a2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1a">
    <w:name w:val="index 1"/>
    <w:basedOn w:val="a2"/>
    <w:next w:val="a2"/>
    <w:autoRedefine/>
    <w:uiPriority w:val="2"/>
    <w:semiHidden/>
  </w:style>
  <w:style w:type="paragraph" w:styleId="2a">
    <w:name w:val="index 2"/>
    <w:basedOn w:val="a2"/>
    <w:next w:val="a2"/>
    <w:autoRedefine/>
    <w:uiPriority w:val="2"/>
    <w:semiHidden/>
    <w:pPr>
      <w:ind w:leftChars="200" w:left="200"/>
    </w:pPr>
  </w:style>
  <w:style w:type="paragraph" w:styleId="36">
    <w:name w:val="index 3"/>
    <w:basedOn w:val="a2"/>
    <w:next w:val="a2"/>
    <w:autoRedefine/>
    <w:uiPriority w:val="2"/>
    <w:semiHidden/>
    <w:pPr>
      <w:ind w:leftChars="400" w:left="400"/>
    </w:pPr>
  </w:style>
  <w:style w:type="paragraph" w:styleId="46">
    <w:name w:val="index 4"/>
    <w:basedOn w:val="a2"/>
    <w:next w:val="a2"/>
    <w:autoRedefine/>
    <w:uiPriority w:val="2"/>
    <w:semiHidden/>
    <w:pPr>
      <w:ind w:leftChars="600" w:left="600"/>
    </w:pPr>
  </w:style>
  <w:style w:type="paragraph" w:styleId="56">
    <w:name w:val="index 5"/>
    <w:basedOn w:val="a2"/>
    <w:next w:val="a2"/>
    <w:autoRedefine/>
    <w:uiPriority w:val="2"/>
    <w:semiHidden/>
    <w:pPr>
      <w:ind w:leftChars="800" w:left="800"/>
    </w:pPr>
  </w:style>
  <w:style w:type="paragraph" w:styleId="62">
    <w:name w:val="index 6"/>
    <w:basedOn w:val="a2"/>
    <w:next w:val="a2"/>
    <w:autoRedefine/>
    <w:uiPriority w:val="2"/>
    <w:semiHidden/>
    <w:pPr>
      <w:ind w:leftChars="1000" w:left="1000"/>
    </w:pPr>
  </w:style>
  <w:style w:type="paragraph" w:styleId="72">
    <w:name w:val="index 7"/>
    <w:basedOn w:val="a2"/>
    <w:next w:val="a2"/>
    <w:autoRedefine/>
    <w:uiPriority w:val="2"/>
    <w:semiHidden/>
    <w:pPr>
      <w:ind w:leftChars="1200" w:left="1200"/>
    </w:pPr>
  </w:style>
  <w:style w:type="paragraph" w:styleId="82">
    <w:name w:val="index 8"/>
    <w:basedOn w:val="a2"/>
    <w:next w:val="a2"/>
    <w:autoRedefine/>
    <w:uiPriority w:val="2"/>
    <w:semiHidden/>
    <w:pPr>
      <w:ind w:leftChars="1400" w:left="1400"/>
    </w:pPr>
  </w:style>
  <w:style w:type="paragraph" w:styleId="92">
    <w:name w:val="index 9"/>
    <w:basedOn w:val="a2"/>
    <w:next w:val="a2"/>
    <w:autoRedefine/>
    <w:uiPriority w:val="2"/>
    <w:semiHidden/>
    <w:pPr>
      <w:ind w:leftChars="1600" w:left="1600"/>
    </w:pPr>
  </w:style>
  <w:style w:type="paragraph" w:styleId="affff">
    <w:name w:val="index heading"/>
    <w:basedOn w:val="a2"/>
    <w:next w:val="1a"/>
    <w:semiHidden/>
    <w:rPr>
      <w:rFonts w:ascii="Arial" w:hAnsi="Arial" w:cs="Arial"/>
      <w:b/>
      <w:bCs/>
    </w:rPr>
  </w:style>
  <w:style w:type="paragraph" w:styleId="affff0">
    <w:name w:val="table of figures"/>
    <w:basedOn w:val="a2"/>
    <w:next w:val="a2"/>
    <w:semiHidden/>
    <w:pPr>
      <w:ind w:leftChars="200" w:left="200" w:hangingChars="200" w:hanging="200"/>
    </w:pPr>
  </w:style>
  <w:style w:type="paragraph" w:styleId="affff1">
    <w:name w:val="endnote text"/>
    <w:basedOn w:val="a2"/>
    <w:link w:val="affff2"/>
    <w:pPr>
      <w:snapToGrid w:val="0"/>
      <w:jc w:val="left"/>
    </w:pPr>
    <w:rPr>
      <w:lang w:val="x-none" w:eastAsia="x-none"/>
    </w:rPr>
  </w:style>
  <w:style w:type="character" w:customStyle="1" w:styleId="affff2">
    <w:name w:val="尾注文本 字符"/>
    <w:link w:val="affff1"/>
    <w:rsid w:val="006C7B24"/>
    <w:rPr>
      <w:kern w:val="2"/>
      <w:sz w:val="18"/>
    </w:rPr>
  </w:style>
  <w:style w:type="paragraph" w:styleId="affff3">
    <w:name w:val="Block Text"/>
    <w:basedOn w:val="a2"/>
    <w:semiHidden/>
    <w:pPr>
      <w:spacing w:after="120"/>
      <w:ind w:leftChars="700" w:left="1440" w:rightChars="700" w:right="1440"/>
    </w:pPr>
  </w:style>
  <w:style w:type="paragraph" w:styleId="affff4">
    <w:name w:val="Document Map"/>
    <w:basedOn w:val="a2"/>
    <w:link w:val="affff5"/>
    <w:semiHidden/>
    <w:pPr>
      <w:shd w:val="clear" w:color="auto" w:fill="000080"/>
    </w:pPr>
  </w:style>
  <w:style w:type="character" w:customStyle="1" w:styleId="affff5">
    <w:name w:val="文档结构图 字符"/>
    <w:link w:val="affff4"/>
    <w:semiHidden/>
    <w:rsid w:val="00454211"/>
    <w:rPr>
      <w:kern w:val="2"/>
      <w:sz w:val="18"/>
      <w:shd w:val="clear" w:color="auto" w:fill="000080"/>
    </w:rPr>
  </w:style>
  <w:style w:type="paragraph" w:styleId="affff6">
    <w:name w:val="Message Header"/>
    <w:basedOn w:val="a2"/>
    <w:link w:val="affff7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affff7">
    <w:name w:val="信息标题 字符"/>
    <w:link w:val="affff6"/>
    <w:semiHidden/>
    <w:rsid w:val="00454211"/>
    <w:rPr>
      <w:rFonts w:ascii="Arial" w:hAnsi="Arial" w:cs="Arial"/>
      <w:kern w:val="2"/>
      <w:sz w:val="24"/>
      <w:szCs w:val="24"/>
      <w:shd w:val="pct20" w:color="auto" w:fill="auto"/>
    </w:rPr>
  </w:style>
  <w:style w:type="paragraph" w:styleId="affff8">
    <w:name w:val="table of authorities"/>
    <w:basedOn w:val="a2"/>
    <w:next w:val="a2"/>
    <w:semiHidden/>
    <w:pPr>
      <w:ind w:leftChars="200" w:left="420"/>
    </w:pPr>
  </w:style>
  <w:style w:type="paragraph" w:styleId="affff9">
    <w:name w:val="toa heading"/>
    <w:basedOn w:val="a2"/>
    <w:next w:val="a2"/>
    <w:semiHidden/>
    <w:pPr>
      <w:spacing w:before="120"/>
    </w:pPr>
    <w:rPr>
      <w:rFonts w:ascii="Arial" w:hAnsi="Arial" w:cs="Arial"/>
      <w:sz w:val="24"/>
      <w:szCs w:val="24"/>
    </w:rPr>
  </w:style>
  <w:style w:type="paragraph" w:customStyle="1" w:styleId="2b">
    <w:name w:val="正文首行缩进 2"/>
    <w:basedOn w:val="aff6"/>
    <w:link w:val="2Char"/>
    <w:semiHidden/>
    <w:pPr>
      <w:overflowPunct w:val="0"/>
      <w:spacing w:after="120"/>
      <w:ind w:leftChars="200" w:left="420" w:firstLine="420"/>
    </w:pPr>
    <w:rPr>
      <w:szCs w:val="20"/>
    </w:rPr>
  </w:style>
  <w:style w:type="character" w:customStyle="1" w:styleId="2Char">
    <w:name w:val="正文首行缩进 2 Char"/>
    <w:basedOn w:val="aff7"/>
    <w:link w:val="2b"/>
    <w:semiHidden/>
    <w:rsid w:val="00454211"/>
    <w:rPr>
      <w:kern w:val="2"/>
      <w:sz w:val="18"/>
      <w:szCs w:val="24"/>
    </w:rPr>
  </w:style>
  <w:style w:type="paragraph" w:styleId="affffa">
    <w:name w:val="Normal Indent"/>
    <w:aliases w:val="正文（首行缩进两字）,正文缩进 Char"/>
    <w:basedOn w:val="a2"/>
    <w:pPr>
      <w:ind w:firstLineChars="200" w:firstLine="420"/>
    </w:pPr>
  </w:style>
  <w:style w:type="paragraph" w:styleId="37">
    <w:name w:val="Body Text 3"/>
    <w:basedOn w:val="a2"/>
    <w:link w:val="38"/>
    <w:semiHidden/>
    <w:pPr>
      <w:spacing w:after="120"/>
    </w:pPr>
    <w:rPr>
      <w:sz w:val="16"/>
      <w:szCs w:val="16"/>
    </w:rPr>
  </w:style>
  <w:style w:type="character" w:customStyle="1" w:styleId="38">
    <w:name w:val="正文文本 3 字符"/>
    <w:link w:val="37"/>
    <w:semiHidden/>
    <w:rsid w:val="00454211"/>
    <w:rPr>
      <w:kern w:val="2"/>
      <w:sz w:val="16"/>
      <w:szCs w:val="16"/>
    </w:rPr>
  </w:style>
  <w:style w:type="paragraph" w:styleId="39">
    <w:name w:val="Body Text Indent 3"/>
    <w:basedOn w:val="a2"/>
    <w:link w:val="3a"/>
    <w:semiHidden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link w:val="39"/>
    <w:semiHidden/>
    <w:rsid w:val="00454211"/>
    <w:rPr>
      <w:kern w:val="2"/>
      <w:sz w:val="16"/>
      <w:szCs w:val="16"/>
    </w:rPr>
  </w:style>
  <w:style w:type="paragraph" w:styleId="affffb">
    <w:name w:val="Note Heading"/>
    <w:basedOn w:val="a2"/>
    <w:next w:val="a2"/>
    <w:link w:val="affffc"/>
    <w:semiHidden/>
    <w:pPr>
      <w:jc w:val="center"/>
    </w:pPr>
  </w:style>
  <w:style w:type="character" w:customStyle="1" w:styleId="affffc">
    <w:name w:val="注释标题 字符"/>
    <w:link w:val="affffb"/>
    <w:semiHidden/>
    <w:rsid w:val="00454211"/>
    <w:rPr>
      <w:kern w:val="2"/>
      <w:sz w:val="18"/>
    </w:rPr>
  </w:style>
  <w:style w:type="paragraph" w:customStyle="1" w:styleId="Default">
    <w:name w:val="Default"/>
    <w:uiPriority w:val="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iliation">
    <w:name w:val="Affiliation"/>
    <w:basedOn w:val="a2"/>
    <w:uiPriority w:val="6"/>
    <w:pPr>
      <w:widowControl/>
      <w:overflowPunct/>
      <w:jc w:val="center"/>
    </w:pPr>
    <w:rPr>
      <w:i/>
      <w:kern w:val="0"/>
      <w:sz w:val="24"/>
      <w:lang w:eastAsia="en-US"/>
    </w:rPr>
  </w:style>
  <w:style w:type="paragraph" w:customStyle="1" w:styleId="tablecolhead">
    <w:name w:val="table col head"/>
    <w:basedOn w:val="a2"/>
    <w:uiPriority w:val="6"/>
    <w:pPr>
      <w:widowControl/>
      <w:overflowPunct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uiPriority w:val="6"/>
    <w:rPr>
      <w:i/>
      <w:iCs/>
      <w:sz w:val="15"/>
      <w:szCs w:val="15"/>
    </w:rPr>
  </w:style>
  <w:style w:type="paragraph" w:customStyle="1" w:styleId="tablecopy">
    <w:name w:val="table copy"/>
    <w:uiPriority w:val="6"/>
    <w:pPr>
      <w:jc w:val="both"/>
    </w:pPr>
    <w:rPr>
      <w:noProof/>
      <w:sz w:val="16"/>
      <w:szCs w:val="16"/>
      <w:lang w:eastAsia="en-US"/>
    </w:rPr>
  </w:style>
  <w:style w:type="character" w:customStyle="1" w:styleId="simjour">
    <w:name w:val="simjour"/>
    <w:basedOn w:val="a4"/>
    <w:uiPriority w:val="6"/>
  </w:style>
  <w:style w:type="paragraph" w:customStyle="1" w:styleId="references">
    <w:name w:val="references"/>
    <w:basedOn w:val="a2"/>
    <w:autoRedefine/>
    <w:uiPriority w:val="6"/>
    <w:pPr>
      <w:numPr>
        <w:numId w:val="14"/>
      </w:numPr>
      <w:overflowPunct/>
      <w:spacing w:line="324" w:lineRule="auto"/>
    </w:pPr>
    <w:rPr>
      <w:sz w:val="24"/>
      <w:szCs w:val="24"/>
    </w:rPr>
  </w:style>
  <w:style w:type="character" w:customStyle="1" w:styleId="z3988">
    <w:name w:val="z3988"/>
    <w:basedOn w:val="a4"/>
    <w:uiPriority w:val="3"/>
  </w:style>
  <w:style w:type="character" w:customStyle="1" w:styleId="year">
    <w:name w:val="year"/>
    <w:basedOn w:val="a4"/>
    <w:uiPriority w:val="6"/>
  </w:style>
  <w:style w:type="paragraph" w:customStyle="1" w:styleId="affffd">
    <w:name w:val="列出段落"/>
    <w:basedOn w:val="a2"/>
    <w:pPr>
      <w:overflowPunct/>
      <w:ind w:firstLineChars="200" w:firstLine="420"/>
    </w:pPr>
    <w:rPr>
      <w:rFonts w:ascii="Calibri" w:hAnsi="Calibri"/>
      <w:sz w:val="21"/>
      <w:szCs w:val="22"/>
    </w:rPr>
  </w:style>
  <w:style w:type="character" w:customStyle="1" w:styleId="st1">
    <w:name w:val="st1"/>
    <w:uiPriority w:val="3"/>
    <w:rPr>
      <w:rFonts w:ascii="Times New Roman" w:hAnsi="Times New Roman" w:cs="Times New Roman"/>
    </w:rPr>
  </w:style>
  <w:style w:type="character" w:customStyle="1" w:styleId="Char0">
    <w:name w:val="页眉 Char"/>
    <w:rPr>
      <w:sz w:val="18"/>
      <w:szCs w:val="18"/>
    </w:rPr>
  </w:style>
  <w:style w:type="character" w:customStyle="1" w:styleId="Char1">
    <w:name w:val="页脚 Char"/>
    <w:rPr>
      <w:sz w:val="18"/>
      <w:szCs w:val="18"/>
    </w:rPr>
  </w:style>
  <w:style w:type="character" w:customStyle="1" w:styleId="Char2">
    <w:name w:val="批注框文本 Char"/>
    <w:semiHidden/>
    <w:rPr>
      <w:sz w:val="18"/>
      <w:szCs w:val="18"/>
    </w:rPr>
  </w:style>
  <w:style w:type="character" w:customStyle="1" w:styleId="1Char">
    <w:name w:val="标题 1 Char"/>
    <w:uiPriority w:val="99"/>
    <w:rPr>
      <w:b/>
      <w:bCs/>
      <w:kern w:val="44"/>
      <w:sz w:val="44"/>
      <w:szCs w:val="44"/>
    </w:rPr>
  </w:style>
  <w:style w:type="character" w:customStyle="1" w:styleId="2Char0">
    <w:name w:val="标题 2 Char"/>
    <w:uiPriority w:val="99"/>
    <w:rPr>
      <w:rFonts w:eastAsia="黑体" w:cs="Times New Roman"/>
      <w:kern w:val="0"/>
      <w:sz w:val="18"/>
      <w:szCs w:val="20"/>
    </w:rPr>
  </w:style>
  <w:style w:type="character" w:customStyle="1" w:styleId="Char3">
    <w:name w:val="正文文本 Char"/>
    <w:basedOn w:val="a4"/>
  </w:style>
  <w:style w:type="paragraph" w:styleId="affffe">
    <w:name w:val="Revision"/>
    <w:hidden/>
    <w:uiPriority w:val="99"/>
    <w:semiHidden/>
    <w:rPr>
      <w:kern w:val="2"/>
      <w:sz w:val="21"/>
      <w:szCs w:val="22"/>
    </w:rPr>
  </w:style>
  <w:style w:type="paragraph" w:customStyle="1" w:styleId="afffff">
    <w:name w:val="图题"/>
    <w:basedOn w:val="a2"/>
    <w:link w:val="Char4"/>
    <w:rsid w:val="006C7B24"/>
    <w:pPr>
      <w:keepNext/>
      <w:overflowPunct/>
      <w:adjustRightInd w:val="0"/>
      <w:spacing w:line="0" w:lineRule="atLeast"/>
      <w:ind w:firstLineChars="200" w:firstLine="200"/>
      <w:jc w:val="center"/>
    </w:pPr>
    <w:rPr>
      <w:rFonts w:hAnsi="宋体"/>
      <w:szCs w:val="18"/>
      <w:lang w:val="x-none" w:eastAsia="x-none"/>
    </w:rPr>
  </w:style>
  <w:style w:type="character" w:customStyle="1" w:styleId="Char4">
    <w:name w:val="图题 Char"/>
    <w:link w:val="afffff"/>
    <w:rsid w:val="006C7B24"/>
    <w:rPr>
      <w:rFonts w:hAnsi="宋体"/>
      <w:kern w:val="2"/>
      <w:sz w:val="18"/>
      <w:szCs w:val="18"/>
    </w:rPr>
  </w:style>
  <w:style w:type="paragraph" w:customStyle="1" w:styleId="EndNoteBibliographyTitle">
    <w:name w:val="EndNote Bibliography Title"/>
    <w:basedOn w:val="a2"/>
    <w:link w:val="EndNoteBibliographyTitleChar"/>
    <w:rsid w:val="006C7B24"/>
    <w:pPr>
      <w:overflowPunct/>
      <w:ind w:firstLineChars="200" w:firstLine="200"/>
      <w:jc w:val="center"/>
    </w:pPr>
    <w:rPr>
      <w:rFonts w:ascii="Calibri" w:hAnsi="Calibri"/>
      <w:noProof/>
      <w:sz w:val="20"/>
      <w:szCs w:val="22"/>
      <w:lang w:val="x-none" w:eastAsia="x-none"/>
    </w:rPr>
  </w:style>
  <w:style w:type="character" w:customStyle="1" w:styleId="EndNoteBibliographyTitleChar">
    <w:name w:val="EndNote Bibliography Title Char"/>
    <w:link w:val="EndNoteBibliographyTitle"/>
    <w:rsid w:val="006C7B24"/>
    <w:rPr>
      <w:rFonts w:ascii="Calibri" w:hAnsi="Calibri" w:cs="Calibri"/>
      <w:noProof/>
      <w:kern w:val="2"/>
      <w:szCs w:val="22"/>
    </w:rPr>
  </w:style>
  <w:style w:type="paragraph" w:customStyle="1" w:styleId="EndNoteBibliography">
    <w:name w:val="EndNote Bibliography"/>
    <w:basedOn w:val="a2"/>
    <w:link w:val="EndNoteBibliographyChar"/>
    <w:rsid w:val="006C7B24"/>
    <w:pPr>
      <w:overflowPunct/>
      <w:ind w:firstLineChars="200" w:firstLine="200"/>
    </w:pPr>
    <w:rPr>
      <w:rFonts w:ascii="Calibri" w:hAnsi="Calibri"/>
      <w:noProof/>
      <w:sz w:val="20"/>
      <w:szCs w:val="22"/>
      <w:lang w:val="x-none" w:eastAsia="x-none"/>
    </w:rPr>
  </w:style>
  <w:style w:type="character" w:customStyle="1" w:styleId="EndNoteBibliographyChar">
    <w:name w:val="EndNote Bibliography Char"/>
    <w:link w:val="EndNoteBibliography"/>
    <w:rsid w:val="006C7B24"/>
    <w:rPr>
      <w:rFonts w:ascii="Calibri" w:hAnsi="Calibri" w:cs="Calibri"/>
      <w:noProof/>
      <w:kern w:val="2"/>
      <w:szCs w:val="22"/>
    </w:rPr>
  </w:style>
  <w:style w:type="paragraph" w:customStyle="1" w:styleId="1b">
    <w:name w:val="1级标题"/>
    <w:basedOn w:val="a2"/>
    <w:link w:val="1Char0"/>
    <w:rsid w:val="006C7B24"/>
    <w:pPr>
      <w:overflowPunct/>
      <w:spacing w:before="160" w:after="160"/>
      <w:outlineLvl w:val="0"/>
    </w:pPr>
    <w:rPr>
      <w:rFonts w:eastAsia="黑体"/>
      <w:sz w:val="21"/>
      <w:szCs w:val="21"/>
      <w:lang w:val="x-none" w:eastAsia="x-none"/>
    </w:rPr>
  </w:style>
  <w:style w:type="character" w:customStyle="1" w:styleId="1Char0">
    <w:name w:val="1级标题 Char"/>
    <w:link w:val="1b"/>
    <w:rsid w:val="006C7B24"/>
    <w:rPr>
      <w:rFonts w:eastAsia="黑体"/>
      <w:kern w:val="2"/>
      <w:sz w:val="21"/>
      <w:szCs w:val="21"/>
    </w:rPr>
  </w:style>
  <w:style w:type="paragraph" w:customStyle="1" w:styleId="2c">
    <w:name w:val="2级标题"/>
    <w:basedOn w:val="a2"/>
    <w:link w:val="2Char1"/>
    <w:rsid w:val="006C7B24"/>
    <w:pPr>
      <w:widowControl/>
      <w:overflowPunct/>
      <w:spacing w:beforeLines="25" w:before="25" w:afterLines="25" w:after="25"/>
      <w:jc w:val="left"/>
      <w:outlineLvl w:val="1"/>
    </w:pPr>
    <w:rPr>
      <w:rFonts w:eastAsia="黑体"/>
      <w:szCs w:val="18"/>
      <w:lang w:val="x-none" w:eastAsia="x-none"/>
    </w:rPr>
  </w:style>
  <w:style w:type="character" w:customStyle="1" w:styleId="2Char1">
    <w:name w:val="2级标题 Char"/>
    <w:link w:val="2c"/>
    <w:rsid w:val="006C7B24"/>
    <w:rPr>
      <w:rFonts w:eastAsia="黑体"/>
      <w:kern w:val="2"/>
      <w:sz w:val="18"/>
      <w:szCs w:val="18"/>
    </w:rPr>
  </w:style>
  <w:style w:type="paragraph" w:customStyle="1" w:styleId="3b">
    <w:name w:val="3级标题"/>
    <w:basedOn w:val="a2"/>
    <w:link w:val="3Char"/>
    <w:rsid w:val="006C7B24"/>
    <w:pPr>
      <w:keepNext/>
      <w:keepLines/>
      <w:numPr>
        <w:ilvl w:val="2"/>
      </w:numPr>
      <w:tabs>
        <w:tab w:val="left" w:pos="561"/>
        <w:tab w:val="num" w:pos="720"/>
      </w:tabs>
      <w:jc w:val="left"/>
      <w:outlineLvl w:val="2"/>
    </w:pPr>
    <w:rPr>
      <w:lang w:val="x-none" w:eastAsia="x-none"/>
    </w:rPr>
  </w:style>
  <w:style w:type="character" w:customStyle="1" w:styleId="3Char">
    <w:name w:val="3级标题 Char"/>
    <w:link w:val="3b"/>
    <w:rsid w:val="006C7B24"/>
    <w:rPr>
      <w:kern w:val="2"/>
      <w:sz w:val="18"/>
    </w:rPr>
  </w:style>
  <w:style w:type="character" w:customStyle="1" w:styleId="afffff0">
    <w:name w:val="批注主题 字符"/>
    <w:link w:val="afffff1"/>
    <w:rsid w:val="006C7B24"/>
    <w:rPr>
      <w:b/>
      <w:bCs/>
      <w:kern w:val="2"/>
      <w:sz w:val="18"/>
      <w:szCs w:val="22"/>
    </w:rPr>
  </w:style>
  <w:style w:type="paragraph" w:styleId="afffff1">
    <w:name w:val="annotation subject"/>
    <w:basedOn w:val="aff1"/>
    <w:next w:val="aff1"/>
    <w:link w:val="afffff0"/>
    <w:unhideWhenUsed/>
    <w:rsid w:val="006C7B24"/>
    <w:pPr>
      <w:ind w:firstLineChars="200" w:firstLine="200"/>
    </w:pPr>
    <w:rPr>
      <w:b/>
      <w:bCs/>
      <w:sz w:val="18"/>
      <w:szCs w:val="22"/>
    </w:rPr>
  </w:style>
  <w:style w:type="paragraph" w:customStyle="1" w:styleId="p0">
    <w:name w:val="p0"/>
    <w:basedOn w:val="a2"/>
    <w:rsid w:val="008D0661"/>
    <w:pPr>
      <w:widowControl/>
      <w:overflowPunct/>
      <w:ind w:firstLineChars="200" w:firstLine="200"/>
      <w:jc w:val="left"/>
    </w:pPr>
    <w:rPr>
      <w:rFonts w:cs="Calibri"/>
      <w:kern w:val="0"/>
      <w:szCs w:val="21"/>
    </w:rPr>
  </w:style>
  <w:style w:type="paragraph" w:customStyle="1" w:styleId="1c">
    <w:name w:val="日期1"/>
    <w:basedOn w:val="DepartCorrespond"/>
    <w:next w:val="Information"/>
    <w:uiPriority w:val="3"/>
    <w:rsid w:val="008A6136"/>
    <w:pPr>
      <w:spacing w:after="240"/>
    </w:pPr>
    <w:rPr>
      <w:sz w:val="18"/>
    </w:rPr>
  </w:style>
  <w:style w:type="paragraph" w:customStyle="1" w:styleId="1d">
    <w:name w:val="标题1"/>
    <w:basedOn w:val="a2"/>
    <w:next w:val="Name"/>
    <w:uiPriority w:val="3"/>
    <w:rsid w:val="008A6136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2d">
    <w:name w:val="日期2"/>
    <w:basedOn w:val="DepartCorrespond"/>
    <w:next w:val="Information"/>
    <w:uiPriority w:val="3"/>
    <w:rsid w:val="008A6136"/>
    <w:pPr>
      <w:spacing w:after="240"/>
    </w:pPr>
    <w:rPr>
      <w:sz w:val="18"/>
    </w:rPr>
  </w:style>
  <w:style w:type="paragraph" w:customStyle="1" w:styleId="2e">
    <w:name w:val="标题2"/>
    <w:basedOn w:val="a2"/>
    <w:next w:val="Name"/>
    <w:uiPriority w:val="3"/>
    <w:rsid w:val="008A6136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1">
    <w:name w:val="参考文献"/>
    <w:basedOn w:val="a2"/>
    <w:rsid w:val="008A6136"/>
    <w:pPr>
      <w:numPr>
        <w:ilvl w:val="1"/>
        <w:numId w:val="15"/>
      </w:numPr>
      <w:overflowPunct/>
      <w:snapToGrid w:val="0"/>
      <w:spacing w:line="295" w:lineRule="auto"/>
    </w:pPr>
    <w:rPr>
      <w:rFonts w:eastAsia="方正书宋简体"/>
      <w:snapToGrid w:val="0"/>
      <w:color w:val="000000"/>
      <w:spacing w:val="2"/>
      <w:szCs w:val="18"/>
    </w:rPr>
  </w:style>
  <w:style w:type="paragraph" w:customStyle="1" w:styleId="reference0">
    <w:name w:val="reference"/>
    <w:basedOn w:val="a2"/>
    <w:rsid w:val="008A6136"/>
    <w:pPr>
      <w:widowControl/>
      <w:overflowPunct/>
      <w:ind w:left="227" w:hanging="227"/>
    </w:pPr>
    <w:rPr>
      <w:rFonts w:ascii="Times" w:eastAsia="Malgun Gothic" w:hAnsi="Times"/>
      <w:kern w:val="0"/>
      <w:lang w:eastAsia="de-DE"/>
    </w:rPr>
  </w:style>
  <w:style w:type="paragraph" w:customStyle="1" w:styleId="afffff2">
    <w:rsid w:val="00EA47A6"/>
    <w:pPr>
      <w:widowControl w:val="0"/>
      <w:overflowPunct w:val="0"/>
      <w:jc w:val="both"/>
    </w:pPr>
    <w:rPr>
      <w:kern w:val="2"/>
      <w:sz w:val="18"/>
    </w:rPr>
  </w:style>
  <w:style w:type="character" w:styleId="afffff3">
    <w:name w:val="Placeholder Text"/>
    <w:uiPriority w:val="99"/>
    <w:semiHidden/>
    <w:rsid w:val="00EA47A6"/>
    <w:rPr>
      <w:color w:val="808080"/>
    </w:rPr>
  </w:style>
  <w:style w:type="character" w:customStyle="1" w:styleId="Char5">
    <w:name w:val="文档结构图 Char"/>
    <w:semiHidden/>
    <w:rsid w:val="00EA47A6"/>
    <w:rPr>
      <w:rFonts w:ascii="宋体"/>
      <w:kern w:val="2"/>
      <w:sz w:val="18"/>
      <w:szCs w:val="18"/>
    </w:rPr>
  </w:style>
  <w:style w:type="table" w:styleId="afffff4">
    <w:name w:val="Table Grid"/>
    <w:basedOn w:val="a5"/>
    <w:rsid w:val="00EA4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Char0">
    <w:name w:val="Char2 Char"/>
    <w:uiPriority w:val="6"/>
    <w:rsid w:val="00454211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MTEquationSection">
    <w:name w:val="MTEquationSection"/>
    <w:rsid w:val="00454211"/>
    <w:rPr>
      <w:vanish/>
      <w:color w:val="FF0000"/>
      <w:sz w:val="15"/>
    </w:rPr>
  </w:style>
  <w:style w:type="character" w:styleId="afffff5">
    <w:name w:val="annotation reference"/>
    <w:uiPriority w:val="99"/>
    <w:unhideWhenUsed/>
    <w:rsid w:val="00454211"/>
    <w:rPr>
      <w:sz w:val="21"/>
      <w:szCs w:val="21"/>
    </w:rPr>
  </w:style>
  <w:style w:type="table" w:customStyle="1" w:styleId="410">
    <w:name w:val="无格式表格 41"/>
    <w:basedOn w:val="a5"/>
    <w:uiPriority w:val="44"/>
    <w:rsid w:val="00454211"/>
    <w:rPr>
      <w:rFonts w:ascii="Calibri" w:hAnsi="Calibri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Char6">
    <w:name w:val="批注文字 Char"/>
    <w:basedOn w:val="a4"/>
    <w:uiPriority w:val="99"/>
    <w:semiHidden/>
    <w:rsid w:val="003603B1"/>
  </w:style>
  <w:style w:type="paragraph" w:customStyle="1" w:styleId="afffff6">
    <w:name w:val="主标题"/>
    <w:basedOn w:val="af9"/>
    <w:link w:val="afffff7"/>
    <w:qFormat/>
    <w:rsid w:val="00916D34"/>
    <w:pPr>
      <w:spacing w:before="0" w:line="0" w:lineRule="atLeast"/>
    </w:pPr>
    <w:rPr>
      <w:sz w:val="28"/>
    </w:rPr>
  </w:style>
  <w:style w:type="paragraph" w:customStyle="1" w:styleId="afffff8">
    <w:name w:val="个人信息"/>
    <w:basedOn w:val="af5"/>
    <w:link w:val="afffff9"/>
    <w:qFormat/>
    <w:rsid w:val="00916D34"/>
    <w:rPr>
      <w:sz w:val="24"/>
    </w:rPr>
  </w:style>
  <w:style w:type="character" w:customStyle="1" w:styleId="afffff7">
    <w:name w:val="主标题 字符"/>
    <w:basedOn w:val="afa"/>
    <w:link w:val="afffff6"/>
    <w:rsid w:val="00916D34"/>
    <w:rPr>
      <w:rFonts w:eastAsia="黑体"/>
      <w:kern w:val="2"/>
      <w:sz w:val="28"/>
    </w:rPr>
  </w:style>
  <w:style w:type="paragraph" w:customStyle="1" w:styleId="afffffa">
    <w:name w:val="一级标题"/>
    <w:basedOn w:val="1"/>
    <w:link w:val="afffffb"/>
    <w:qFormat/>
    <w:rsid w:val="00916D34"/>
  </w:style>
  <w:style w:type="character" w:customStyle="1" w:styleId="af6">
    <w:name w:val="作者 字符"/>
    <w:basedOn w:val="a4"/>
    <w:link w:val="af5"/>
    <w:rsid w:val="00916D34"/>
    <w:rPr>
      <w:rFonts w:eastAsia="仿宋_GB2312"/>
      <w:w w:val="66"/>
      <w:kern w:val="2"/>
      <w:sz w:val="28"/>
    </w:rPr>
  </w:style>
  <w:style w:type="character" w:customStyle="1" w:styleId="afffff9">
    <w:name w:val="个人信息 字符"/>
    <w:basedOn w:val="af6"/>
    <w:link w:val="afffff8"/>
    <w:rsid w:val="00916D34"/>
    <w:rPr>
      <w:rFonts w:eastAsia="仿宋_GB2312"/>
      <w:w w:val="66"/>
      <w:kern w:val="2"/>
      <w:sz w:val="24"/>
    </w:rPr>
  </w:style>
  <w:style w:type="paragraph" w:customStyle="1" w:styleId="afffffc">
    <w:name w:val="论文正文"/>
    <w:basedOn w:val="15"/>
    <w:link w:val="afffffd"/>
    <w:qFormat/>
    <w:rsid w:val="00916D34"/>
    <w:pPr>
      <w:ind w:firstLine="380"/>
    </w:pPr>
    <w:rPr>
      <w:spacing w:val="2"/>
    </w:rPr>
  </w:style>
  <w:style w:type="character" w:customStyle="1" w:styleId="10">
    <w:name w:val="标题 1 字符"/>
    <w:basedOn w:val="a4"/>
    <w:link w:val="1"/>
    <w:uiPriority w:val="99"/>
    <w:rsid w:val="00916D34"/>
    <w:rPr>
      <w:rFonts w:eastAsia="黑体"/>
      <w:sz w:val="21"/>
    </w:rPr>
  </w:style>
  <w:style w:type="character" w:customStyle="1" w:styleId="afffffb">
    <w:name w:val="一级标题 字符"/>
    <w:basedOn w:val="10"/>
    <w:link w:val="afffffa"/>
    <w:rsid w:val="00916D34"/>
    <w:rPr>
      <w:rFonts w:eastAsia="黑体"/>
      <w:sz w:val="21"/>
    </w:rPr>
  </w:style>
  <w:style w:type="paragraph" w:customStyle="1" w:styleId="afffffe">
    <w:name w:val="二级标题"/>
    <w:basedOn w:val="21"/>
    <w:link w:val="affffff"/>
    <w:qFormat/>
    <w:rsid w:val="00916D34"/>
    <w:pPr>
      <w:spacing w:before="71" w:after="71"/>
    </w:pPr>
  </w:style>
  <w:style w:type="character" w:customStyle="1" w:styleId="16">
    <w:name w:val="样式1 字符"/>
    <w:basedOn w:val="a4"/>
    <w:link w:val="15"/>
    <w:uiPriority w:val="3"/>
    <w:rsid w:val="00916D34"/>
    <w:rPr>
      <w:kern w:val="2"/>
      <w:sz w:val="18"/>
    </w:rPr>
  </w:style>
  <w:style w:type="character" w:customStyle="1" w:styleId="afffffd">
    <w:name w:val="论文正文 字符"/>
    <w:basedOn w:val="16"/>
    <w:link w:val="afffffc"/>
    <w:rsid w:val="00916D34"/>
    <w:rPr>
      <w:spacing w:val="2"/>
      <w:kern w:val="2"/>
      <w:sz w:val="18"/>
    </w:rPr>
  </w:style>
  <w:style w:type="paragraph" w:customStyle="1" w:styleId="affffff0">
    <w:name w:val="公式格式"/>
    <w:basedOn w:val="a3"/>
    <w:link w:val="affffff1"/>
    <w:qFormat/>
    <w:rsid w:val="00A427DD"/>
    <w:pPr>
      <w:tabs>
        <w:tab w:val="clear" w:pos="357"/>
        <w:tab w:val="left" w:pos="0"/>
        <w:tab w:val="center" w:pos="4278"/>
        <w:tab w:val="right" w:pos="8721"/>
      </w:tabs>
      <w:spacing w:line="0" w:lineRule="atLeast"/>
      <w:ind w:firstLineChars="0" w:firstLine="0"/>
    </w:pPr>
    <w:rPr>
      <w:szCs w:val="18"/>
    </w:rPr>
  </w:style>
  <w:style w:type="character" w:customStyle="1" w:styleId="22">
    <w:name w:val="标题 2 字符"/>
    <w:basedOn w:val="a4"/>
    <w:link w:val="21"/>
    <w:uiPriority w:val="99"/>
    <w:rsid w:val="00916D34"/>
    <w:rPr>
      <w:rFonts w:eastAsia="黑体"/>
      <w:sz w:val="18"/>
    </w:rPr>
  </w:style>
  <w:style w:type="character" w:customStyle="1" w:styleId="affffff">
    <w:name w:val="二级标题 字符"/>
    <w:basedOn w:val="22"/>
    <w:link w:val="afffffe"/>
    <w:rsid w:val="00916D34"/>
    <w:rPr>
      <w:rFonts w:eastAsia="黑体"/>
      <w:sz w:val="18"/>
    </w:rPr>
  </w:style>
  <w:style w:type="paragraph" w:customStyle="1" w:styleId="affffff2">
    <w:name w:val="图片格式"/>
    <w:basedOn w:val="15"/>
    <w:next w:val="affffff3"/>
    <w:link w:val="affffff4"/>
    <w:qFormat/>
    <w:rsid w:val="00A427DD"/>
    <w:pPr>
      <w:spacing w:beforeLines="50" w:before="142" w:afterLines="30" w:after="85" w:line="0" w:lineRule="atLeast"/>
      <w:ind w:firstLineChars="0" w:firstLine="0"/>
      <w:jc w:val="center"/>
    </w:pPr>
    <w:rPr>
      <w:szCs w:val="18"/>
    </w:rPr>
  </w:style>
  <w:style w:type="character" w:customStyle="1" w:styleId="affffff1">
    <w:name w:val="公式格式 字符"/>
    <w:basedOn w:val="11"/>
    <w:link w:val="affffff0"/>
    <w:rsid w:val="00A427DD"/>
    <w:rPr>
      <w:kern w:val="2"/>
      <w:sz w:val="18"/>
      <w:szCs w:val="18"/>
    </w:rPr>
  </w:style>
  <w:style w:type="paragraph" w:customStyle="1" w:styleId="affffff3">
    <w:name w:val="图注"/>
    <w:basedOn w:val="15"/>
    <w:link w:val="affffff5"/>
    <w:qFormat/>
    <w:rsid w:val="00A427DD"/>
    <w:pPr>
      <w:spacing w:afterLines="30" w:after="85"/>
      <w:ind w:firstLineChars="0" w:firstLine="0"/>
      <w:jc w:val="center"/>
    </w:pPr>
    <w:rPr>
      <w:rFonts w:hAnsi="宋体"/>
      <w:szCs w:val="18"/>
    </w:rPr>
  </w:style>
  <w:style w:type="character" w:customStyle="1" w:styleId="affffff4">
    <w:name w:val="图片格式 字符"/>
    <w:basedOn w:val="16"/>
    <w:link w:val="affffff2"/>
    <w:rsid w:val="00A427DD"/>
    <w:rPr>
      <w:kern w:val="2"/>
      <w:sz w:val="18"/>
      <w:szCs w:val="18"/>
    </w:rPr>
  </w:style>
  <w:style w:type="character" w:customStyle="1" w:styleId="affffff6">
    <w:name w:val="正文文本 字符"/>
    <w:uiPriority w:val="99"/>
    <w:rsid w:val="00D71335"/>
    <w:rPr>
      <w:kern w:val="2"/>
      <w:sz w:val="18"/>
    </w:rPr>
  </w:style>
  <w:style w:type="character" w:customStyle="1" w:styleId="affffff5">
    <w:name w:val="图注 字符"/>
    <w:basedOn w:val="16"/>
    <w:link w:val="affffff3"/>
    <w:rsid w:val="00A427DD"/>
    <w:rPr>
      <w:rFonts w:hAnsi="宋体"/>
      <w:kern w:val="2"/>
      <w:sz w:val="18"/>
      <w:szCs w:val="18"/>
    </w:rPr>
  </w:style>
  <w:style w:type="table" w:customStyle="1" w:styleId="affffff7">
    <w:name w:val="三线表"/>
    <w:basedOn w:val="a5"/>
    <w:uiPriority w:val="99"/>
    <w:qFormat/>
    <w:rsid w:val="00D71335"/>
    <w:tblPr>
      <w:tblBorders>
        <w:top w:val="single" w:sz="8" w:space="0" w:color="auto"/>
        <w:bottom w:val="single" w:sz="8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fffff8">
    <w:name w:val="Unresolved Mention"/>
    <w:basedOn w:val="a4"/>
    <w:uiPriority w:val="99"/>
    <w:semiHidden/>
    <w:unhideWhenUsed/>
    <w:rsid w:val="00B273DA"/>
    <w:rPr>
      <w:color w:val="605E5C"/>
      <w:shd w:val="clear" w:color="auto" w:fill="E1DFDD"/>
    </w:rPr>
  </w:style>
  <w:style w:type="character" w:customStyle="1" w:styleId="a8">
    <w:name w:val="页脚 字符"/>
    <w:basedOn w:val="a4"/>
    <w:link w:val="a7"/>
    <w:uiPriority w:val="99"/>
    <w:rsid w:val="0053702F"/>
    <w:rPr>
      <w:rFonts w:eastAsia="·s²Ó©úÅé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978DD-E0AD-47FF-98F1-235ED595C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TotalTime>1001</TotalTime>
  <Pages>6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中文模板</vt:lpstr>
    </vt:vector>
  </TitlesOfParts>
  <Company>JOS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戢静漪</dc:creator>
  <cp:keywords/>
  <cp:lastModifiedBy>Enoch</cp:lastModifiedBy>
  <cp:revision>27</cp:revision>
  <cp:lastPrinted>2023-01-29T13:38:00Z</cp:lastPrinted>
  <dcterms:created xsi:type="dcterms:W3CDTF">2023-01-28T07:38:00Z</dcterms:created>
  <dcterms:modified xsi:type="dcterms:W3CDTF">2023-05-01T09:17:00Z</dcterms:modified>
</cp:coreProperties>
</file>